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244" w:rsidRPr="006B7A60" w:rsidRDefault="00552244" w:rsidP="00552C72">
      <w:pPr>
        <w:pStyle w:val="1"/>
        <w:keepNext w:val="0"/>
        <w:keepLines w:val="0"/>
        <w:widowControl w:val="0"/>
        <w:numPr>
          <w:ilvl w:val="0"/>
          <w:numId w:val="3"/>
        </w:numPr>
        <w:spacing w:before="49" w:line="321" w:lineRule="exact"/>
        <w:ind w:left="284" w:right="-165" w:hanging="284"/>
        <w:rPr>
          <w:spacing w:val="-2"/>
          <w:sz w:val="22"/>
        </w:rPr>
      </w:pPr>
      <w:r w:rsidRPr="006B7A60">
        <w:rPr>
          <w:spacing w:val="-2"/>
          <w:sz w:val="22"/>
        </w:rPr>
        <w:t xml:space="preserve">Does this trip contain ANY personal travel? </w:t>
      </w:r>
      <w:r>
        <w:rPr>
          <w:spacing w:val="-2"/>
          <w:sz w:val="22"/>
        </w:rPr>
        <w:t>You must r</w:t>
      </w:r>
      <w:r w:rsidRPr="006B7A60">
        <w:rPr>
          <w:spacing w:val="-2"/>
          <w:sz w:val="22"/>
        </w:rPr>
        <w:t>equest a comparative quote for work-related dates</w:t>
      </w:r>
      <w:r>
        <w:rPr>
          <w:spacing w:val="-2"/>
          <w:sz w:val="22"/>
        </w:rPr>
        <w:t>*</w:t>
      </w:r>
    </w:p>
    <w:p w:rsidR="00552244" w:rsidRPr="00552244" w:rsidRDefault="00552244" w:rsidP="00552244">
      <w:pPr>
        <w:pStyle w:val="1"/>
        <w:keepNext w:val="0"/>
        <w:keepLines w:val="0"/>
        <w:widowControl w:val="0"/>
        <w:numPr>
          <w:ilvl w:val="0"/>
          <w:numId w:val="3"/>
        </w:numPr>
        <w:spacing w:before="49" w:line="321" w:lineRule="exact"/>
        <w:ind w:left="284" w:right="220" w:hanging="284"/>
        <w:rPr>
          <w:spacing w:val="-2"/>
          <w:sz w:val="22"/>
        </w:rPr>
      </w:pPr>
      <w:r w:rsidRPr="006B7A60">
        <w:rPr>
          <w:spacing w:val="-2"/>
          <w:sz w:val="22"/>
        </w:rPr>
        <w:t>Is accommodation provided by the c</w:t>
      </w:r>
      <w:r>
        <w:rPr>
          <w:spacing w:val="-2"/>
          <w:sz w:val="22"/>
        </w:rPr>
        <w:t xml:space="preserve">onference at a discounted rate? </w:t>
      </w:r>
      <w:r w:rsidRPr="006B7A60">
        <w:rPr>
          <w:spacing w:val="-2"/>
          <w:sz w:val="22"/>
        </w:rPr>
        <w:t xml:space="preserve">See note </w:t>
      </w:r>
      <w:r w:rsidR="00552C72">
        <w:rPr>
          <w:spacing w:val="-2"/>
          <w:sz w:val="22"/>
        </w:rPr>
        <w:t>on pg2**</w:t>
      </w:r>
    </w:p>
    <w:tbl>
      <w:tblPr>
        <w:tblStyle w:val="a5"/>
        <w:tblpPr w:leftFromText="180" w:rightFromText="180" w:vertAnchor="page" w:horzAnchor="margin" w:tblpY="3266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52C72" w:rsidRPr="00CE7874" w:rsidTr="00552C72">
        <w:tc>
          <w:tcPr>
            <w:tcW w:w="2263" w:type="dxa"/>
          </w:tcPr>
          <w:p w:rsidR="00552C72" w:rsidRPr="00CE7874" w:rsidRDefault="00552C72" w:rsidP="00552C7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E7874">
              <w:rPr>
                <w:rFonts w:asciiTheme="majorHAnsi" w:hAnsiTheme="majorHAnsi" w:cstheme="majorHAnsi"/>
                <w:b/>
                <w:sz w:val="28"/>
              </w:rPr>
              <w:t>DATE</w:t>
            </w:r>
          </w:p>
        </w:tc>
        <w:tc>
          <w:tcPr>
            <w:tcW w:w="6753" w:type="dxa"/>
          </w:tcPr>
          <w:p w:rsidR="00552C72" w:rsidRPr="00CE7874" w:rsidRDefault="003437FA" w:rsidP="00DD1840">
            <w:pPr>
              <w:rPr>
                <w:rFonts w:asciiTheme="majorHAnsi" w:hAnsiTheme="majorHAnsi" w:cstheme="majorHAnsi"/>
              </w:rPr>
            </w:pPr>
            <w:sdt>
              <w:sdtPr>
                <w:rPr>
                  <w:rStyle w:val="Style7"/>
                </w:rPr>
                <w:id w:val="-880702597"/>
                <w:placeholder>
                  <w:docPart w:val="76F411D4B6204787926175F3031CCD83"/>
                </w:placeholder>
                <w15:color w:val="333399"/>
                <w:date w:fullDate="2019-02-16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DD1840">
                  <w:rPr>
                    <w:rStyle w:val="Style7"/>
                  </w:rPr>
                  <w:t>16/02/2019</w:t>
                </w:r>
              </w:sdtContent>
            </w:sdt>
          </w:p>
        </w:tc>
      </w:tr>
      <w:tr w:rsidR="00552C72" w:rsidRPr="00CE7874" w:rsidTr="00552C72">
        <w:tc>
          <w:tcPr>
            <w:tcW w:w="2263" w:type="dxa"/>
          </w:tcPr>
          <w:p w:rsidR="00552C72" w:rsidRPr="00CE7874" w:rsidRDefault="00552C72" w:rsidP="00552C7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E7874">
              <w:rPr>
                <w:rFonts w:asciiTheme="majorHAnsi" w:hAnsiTheme="majorHAnsi" w:cstheme="majorHAnsi"/>
                <w:b/>
                <w:sz w:val="28"/>
              </w:rPr>
              <w:t>TITLE</w:t>
            </w:r>
          </w:p>
        </w:tc>
        <w:sdt>
          <w:sdtPr>
            <w:rPr>
              <w:rStyle w:val="Style7"/>
            </w:rPr>
            <w:alias w:val="Title"/>
            <w:tag w:val="Title"/>
            <w:id w:val="-1750344392"/>
            <w:placeholder>
              <w:docPart w:val="AB1DCDCC2CD3495586441A0FD5A754F5"/>
            </w:placeholder>
            <w:dropDownList>
              <w:listItem w:value="Choose an item."/>
              <w:listItem w:displayText="Prof" w:value="Prof"/>
              <w:listItem w:displayText="A/Prof" w:value="A/Prof"/>
              <w:listItem w:displayText="Dr" w:value="Dr"/>
              <w:listItem w:displayText="Mrs" w:value="Mrs"/>
              <w:listItem w:displayText="Miss" w:value="Miss"/>
              <w:listItem w:displayText="Mr" w:value="Mr"/>
            </w:dropDownList>
          </w:sdtPr>
          <w:sdtEndPr>
            <w:rPr>
              <w:rStyle w:val="a0"/>
              <w:rFonts w:asciiTheme="majorHAnsi" w:hAnsiTheme="majorHAnsi" w:cstheme="majorHAnsi"/>
              <w:color w:val="auto"/>
            </w:rPr>
          </w:sdtEndPr>
          <w:sdtContent>
            <w:tc>
              <w:tcPr>
                <w:tcW w:w="6753" w:type="dxa"/>
              </w:tcPr>
              <w:p w:rsidR="00552C72" w:rsidRPr="00CE7874" w:rsidRDefault="00295A16" w:rsidP="00552C72">
                <w:pPr>
                  <w:rPr>
                    <w:rFonts w:asciiTheme="majorHAnsi" w:hAnsiTheme="majorHAnsi" w:cstheme="majorHAnsi"/>
                  </w:rPr>
                </w:pPr>
                <w:r>
                  <w:rPr>
                    <w:rStyle w:val="Style7"/>
                  </w:rPr>
                  <w:t>Mrs</w:t>
                </w:r>
              </w:p>
            </w:tc>
          </w:sdtContent>
        </w:sdt>
      </w:tr>
      <w:tr w:rsidR="00552C72" w:rsidRPr="00CE7874" w:rsidTr="00552C72">
        <w:tc>
          <w:tcPr>
            <w:tcW w:w="2263" w:type="dxa"/>
          </w:tcPr>
          <w:p w:rsidR="00552C72" w:rsidRPr="00CE7874" w:rsidRDefault="00552C72" w:rsidP="00552C72">
            <w:pPr>
              <w:rPr>
                <w:rFonts w:asciiTheme="majorHAnsi" w:hAnsiTheme="majorHAnsi" w:cstheme="majorHAnsi"/>
                <w:b/>
                <w:sz w:val="28"/>
              </w:rPr>
            </w:pPr>
            <w:r w:rsidRPr="00CE7874">
              <w:rPr>
                <w:rFonts w:asciiTheme="majorHAnsi" w:hAnsiTheme="majorHAnsi" w:cstheme="majorHAnsi"/>
                <w:b/>
                <w:sz w:val="28"/>
              </w:rPr>
              <w:t xml:space="preserve">NAME </w:t>
            </w:r>
            <w:r w:rsidRPr="00CE7874">
              <w:rPr>
                <w:rFonts w:asciiTheme="majorHAnsi" w:hAnsiTheme="majorHAnsi" w:cstheme="majorHAnsi"/>
                <w:b/>
                <w:sz w:val="14"/>
              </w:rPr>
              <w:t>(AS PER PASSPORT)</w:t>
            </w:r>
          </w:p>
        </w:tc>
        <w:sdt>
          <w:sdtPr>
            <w:rPr>
              <w:rStyle w:val="Style7"/>
            </w:rPr>
            <w:id w:val="57912959"/>
            <w:placeholder>
              <w:docPart w:val="55B894B0279E4348A97A8EB75375E285"/>
            </w:placeholder>
            <w:text/>
          </w:sdtPr>
          <w:sdtEndPr>
            <w:rPr>
              <w:rStyle w:val="a0"/>
              <w:rFonts w:asciiTheme="majorHAnsi" w:hAnsiTheme="majorHAnsi" w:cstheme="majorHAnsi"/>
              <w:color w:val="auto"/>
            </w:rPr>
          </w:sdtEndPr>
          <w:sdtContent>
            <w:tc>
              <w:tcPr>
                <w:tcW w:w="6753" w:type="dxa"/>
              </w:tcPr>
              <w:p w:rsidR="00552C72" w:rsidRPr="00CE7874" w:rsidRDefault="00295A16" w:rsidP="00295A16">
                <w:pPr>
                  <w:rPr>
                    <w:rFonts w:asciiTheme="majorHAnsi" w:hAnsiTheme="majorHAnsi" w:cstheme="majorHAnsi"/>
                  </w:rPr>
                </w:pPr>
                <w:r>
                  <w:rPr>
                    <w:rStyle w:val="Style7"/>
                  </w:rPr>
                  <w:t>YUWEN ZHANG</w:t>
                </w:r>
              </w:p>
            </w:tc>
          </w:sdtContent>
        </w:sdt>
      </w:tr>
    </w:tbl>
    <w:p w:rsidR="00552244" w:rsidRPr="00552244" w:rsidRDefault="00552244" w:rsidP="00552244">
      <w:pPr>
        <w:pStyle w:val="1"/>
        <w:keepNext w:val="0"/>
        <w:keepLines w:val="0"/>
        <w:widowControl w:val="0"/>
        <w:numPr>
          <w:ilvl w:val="0"/>
          <w:numId w:val="3"/>
        </w:numPr>
        <w:spacing w:before="49" w:line="321" w:lineRule="exact"/>
        <w:ind w:left="284" w:right="220" w:hanging="284"/>
        <w:rPr>
          <w:spacing w:val="-2"/>
          <w:sz w:val="22"/>
        </w:rPr>
      </w:pPr>
      <w:r>
        <w:rPr>
          <w:spacing w:val="-2"/>
          <w:sz w:val="22"/>
        </w:rPr>
        <w:t>UoA Travel insurance cover</w:t>
      </w:r>
      <w:r w:rsidR="003C1223">
        <w:rPr>
          <w:spacing w:val="-2"/>
          <w:sz w:val="22"/>
        </w:rPr>
        <w:t>s International</w:t>
      </w:r>
      <w:r>
        <w:rPr>
          <w:spacing w:val="-2"/>
          <w:sz w:val="22"/>
        </w:rPr>
        <w:t xml:space="preserve"> flights and accommo but it does</w:t>
      </w:r>
      <w:r w:rsidR="003C1223">
        <w:rPr>
          <w:spacing w:val="-2"/>
          <w:sz w:val="22"/>
        </w:rPr>
        <w:t xml:space="preserve"> not</w:t>
      </w:r>
      <w:r>
        <w:rPr>
          <w:spacing w:val="-2"/>
          <w:sz w:val="22"/>
        </w:rPr>
        <w:t xml:space="preserve"> cover car rental</w:t>
      </w:r>
    </w:p>
    <w:p w:rsidR="00EF35DE" w:rsidRPr="004D6E39" w:rsidRDefault="00F16C0F" w:rsidP="005658F3">
      <w:pPr>
        <w:pStyle w:val="Style1"/>
        <w:numPr>
          <w:ilvl w:val="0"/>
          <w:numId w:val="5"/>
        </w:numPr>
        <w:ind w:left="426" w:hanging="426"/>
        <w:rPr>
          <w:rFonts w:cstheme="majorHAnsi"/>
          <w:color w:val="FF0000"/>
          <w:sz w:val="28"/>
        </w:rPr>
      </w:pPr>
      <w:r w:rsidRPr="00CE7874">
        <w:rPr>
          <w:rFonts w:cstheme="majorHAnsi"/>
          <w:color w:val="FF0000"/>
        </w:rPr>
        <w:t>PURPOSE OF TRAVEL</w:t>
      </w:r>
      <w:r w:rsidR="00EF35DE" w:rsidRPr="00CE7874">
        <w:rPr>
          <w:rFonts w:cstheme="majorHAnsi"/>
          <w:color w:val="FF0000"/>
        </w:rPr>
        <w:t xml:space="preserve"> </w:t>
      </w:r>
      <w:r w:rsidR="00EF35DE" w:rsidRPr="004D6E39">
        <w:rPr>
          <w:rFonts w:cstheme="majorHAnsi"/>
          <w:color w:val="FF0000"/>
          <w:sz w:val="28"/>
        </w:rPr>
        <w:t>(include dates</w:t>
      </w:r>
      <w:r w:rsidR="004D6E39" w:rsidRPr="004D6E39">
        <w:rPr>
          <w:rFonts w:cstheme="majorHAnsi"/>
          <w:color w:val="FF0000"/>
          <w:sz w:val="28"/>
        </w:rPr>
        <w:t xml:space="preserve"> </w:t>
      </w:r>
      <w:r w:rsidR="004D6E39">
        <w:rPr>
          <w:rFonts w:cstheme="majorHAnsi"/>
          <w:color w:val="FF0000"/>
          <w:sz w:val="28"/>
        </w:rPr>
        <w:t>for</w:t>
      </w:r>
      <w:r w:rsidR="004D6E39" w:rsidRPr="004D6E39">
        <w:rPr>
          <w:rFonts w:cstheme="majorHAnsi"/>
          <w:color w:val="FF0000"/>
          <w:sz w:val="28"/>
        </w:rPr>
        <w:t xml:space="preserve"> each </w:t>
      </w:r>
      <w:r w:rsidR="004D6E39">
        <w:rPr>
          <w:rFonts w:cstheme="majorHAnsi"/>
          <w:color w:val="FF0000"/>
          <w:sz w:val="28"/>
        </w:rPr>
        <w:t>destination</w:t>
      </w:r>
      <w:r w:rsidR="00EF35DE" w:rsidRPr="004D6E39">
        <w:rPr>
          <w:rFonts w:cstheme="majorHAnsi"/>
          <w:color w:val="FF0000"/>
          <w:sz w:val="28"/>
        </w:rPr>
        <w:t>)</w:t>
      </w:r>
    </w:p>
    <w:tbl>
      <w:tblPr>
        <w:tblStyle w:val="a5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EF35DE" w:rsidRPr="00CE7874" w:rsidTr="00AD3CEB">
        <w:trPr>
          <w:trHeight w:val="459"/>
        </w:trPr>
        <w:tc>
          <w:tcPr>
            <w:tcW w:w="9121" w:type="dxa"/>
          </w:tcPr>
          <w:p w:rsidR="00EF35DE" w:rsidRPr="00CE7874" w:rsidRDefault="00C4107F" w:rsidP="00DD1840">
            <w:pPr>
              <w:rPr>
                <w:rFonts w:asciiTheme="majorHAnsi" w:hAnsiTheme="majorHAnsi" w:cstheme="majorHAnsi"/>
                <w:color w:val="808080" w:themeColor="background1" w:themeShade="80"/>
              </w:rPr>
            </w:pPr>
            <w:r>
              <w:rPr>
                <w:rStyle w:val="Style7"/>
              </w:rPr>
              <w:t>San Diego</w:t>
            </w:r>
            <w:r w:rsidR="00A57350">
              <w:rPr>
                <w:rStyle w:val="Style7"/>
              </w:rPr>
              <w:t xml:space="preserve">, </w:t>
            </w:r>
            <w:r>
              <w:rPr>
                <w:rStyle w:val="Style7"/>
              </w:rPr>
              <w:t>US</w:t>
            </w:r>
            <w:r w:rsidR="00A83816">
              <w:rPr>
                <w:rStyle w:val="Style7"/>
              </w:rPr>
              <w:t xml:space="preserve">: </w:t>
            </w:r>
            <w:r w:rsidR="00DD1840">
              <w:rPr>
                <w:rStyle w:val="Style7"/>
              </w:rPr>
              <w:t>SPIE</w:t>
            </w:r>
            <w:r>
              <w:rPr>
                <w:rStyle w:val="Style7"/>
              </w:rPr>
              <w:t xml:space="preserve"> Conf, </w:t>
            </w:r>
            <w:r w:rsidR="00DD1840">
              <w:rPr>
                <w:rStyle w:val="Style7"/>
              </w:rPr>
              <w:t>16</w:t>
            </w:r>
            <w:r>
              <w:rPr>
                <w:rStyle w:val="Style7"/>
              </w:rPr>
              <w:t>th-2</w:t>
            </w:r>
            <w:r w:rsidR="00DD1840">
              <w:rPr>
                <w:rStyle w:val="Style7"/>
              </w:rPr>
              <w:t>1st, Feb, 2019</w:t>
            </w:r>
          </w:p>
        </w:tc>
      </w:tr>
    </w:tbl>
    <w:p w:rsidR="000E1ECA" w:rsidRPr="00CE7874" w:rsidRDefault="000E1ECA" w:rsidP="00C2248E">
      <w:pPr>
        <w:pStyle w:val="Style1"/>
        <w:numPr>
          <w:ilvl w:val="0"/>
          <w:numId w:val="5"/>
        </w:numPr>
        <w:ind w:left="426" w:hanging="426"/>
        <w:rPr>
          <w:rFonts w:cstheme="majorHAnsi"/>
          <w:color w:val="FF0000"/>
        </w:rPr>
      </w:pPr>
      <w:r w:rsidRPr="00CE7874">
        <w:rPr>
          <w:rFonts w:cstheme="majorHAnsi"/>
          <w:color w:val="FF0000"/>
        </w:rPr>
        <w:t>DOES YOUR TRIP CONTAIN ANY PERSONAL TRAVEL?</w:t>
      </w:r>
      <w:r w:rsidR="00BF6E9C">
        <w:rPr>
          <w:rFonts w:cstheme="majorHAnsi"/>
          <w:color w:val="FF0000"/>
        </w:rPr>
        <w:t xml:space="preserve">   </w:t>
      </w:r>
      <w:r w:rsidRPr="00026030">
        <w:rPr>
          <w:rFonts w:cstheme="majorHAnsi"/>
          <w:color w:val="000000" w:themeColor="text1"/>
        </w:rPr>
        <w:t xml:space="preserve">Yes </w:t>
      </w:r>
      <w:sdt>
        <w:sdtPr>
          <w:rPr>
            <w:rFonts w:cstheme="majorHAnsi"/>
            <w:color w:val="000000" w:themeColor="text1"/>
          </w:rPr>
          <w:id w:val="21259602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4107F">
            <w:rPr>
              <w:rFonts w:ascii="MS Gothic" w:eastAsia="MS Gothic" w:hAnsi="MS Gothic" w:cstheme="majorHAnsi" w:hint="eastAsia"/>
              <w:color w:val="000000" w:themeColor="text1"/>
            </w:rPr>
            <w:t>☐</w:t>
          </w:r>
        </w:sdtContent>
      </w:sdt>
      <w:r w:rsidR="00924070" w:rsidRPr="00026030">
        <w:rPr>
          <w:rFonts w:cstheme="majorHAnsi"/>
          <w:color w:val="000000" w:themeColor="text1"/>
        </w:rPr>
        <w:t>*</w:t>
      </w:r>
      <w:r w:rsidR="00BF6E9C" w:rsidRPr="00026030">
        <w:rPr>
          <w:rFonts w:cstheme="majorHAnsi"/>
          <w:color w:val="000000" w:themeColor="text1"/>
        </w:rPr>
        <w:t xml:space="preserve">   </w:t>
      </w:r>
      <w:r w:rsidRPr="00026030">
        <w:rPr>
          <w:rFonts w:cstheme="majorHAnsi"/>
          <w:color w:val="000000" w:themeColor="text1"/>
        </w:rPr>
        <w:t xml:space="preserve">No </w:t>
      </w:r>
      <w:sdt>
        <w:sdtPr>
          <w:rPr>
            <w:rFonts w:cstheme="majorHAnsi"/>
            <w:color w:val="000000" w:themeColor="text1"/>
          </w:rPr>
          <w:id w:val="-14114667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4107F">
            <w:rPr>
              <w:rFonts w:ascii="MS Gothic" w:eastAsia="MS Gothic" w:hAnsi="MS Gothic" w:cstheme="majorHAnsi" w:hint="eastAsia"/>
              <w:color w:val="000000" w:themeColor="text1"/>
            </w:rPr>
            <w:t>☒</w:t>
          </w:r>
        </w:sdtContent>
      </w:sdt>
    </w:p>
    <w:p w:rsidR="000E1ECA" w:rsidRPr="00E5612B" w:rsidRDefault="000E1ECA" w:rsidP="008C4365">
      <w:pPr>
        <w:pStyle w:val="ab"/>
        <w:ind w:left="709"/>
        <w:rPr>
          <w:rFonts w:asciiTheme="majorHAnsi" w:hAnsiTheme="majorHAnsi" w:cstheme="majorHAnsi"/>
        </w:rPr>
      </w:pPr>
      <w:r w:rsidRPr="00E5612B">
        <w:rPr>
          <w:rFonts w:asciiTheme="majorHAnsi" w:hAnsiTheme="majorHAnsi" w:cstheme="majorHAnsi"/>
        </w:rPr>
        <w:t>If yes, you are required to obtain a WORK-</w:t>
      </w:r>
      <w:r w:rsidR="00FE5119" w:rsidRPr="00E5612B">
        <w:rPr>
          <w:rFonts w:asciiTheme="majorHAnsi" w:hAnsiTheme="majorHAnsi" w:cstheme="majorHAnsi"/>
        </w:rPr>
        <w:t>RELATED</w:t>
      </w:r>
      <w:r w:rsidRPr="00E5612B">
        <w:rPr>
          <w:rFonts w:asciiTheme="majorHAnsi" w:hAnsiTheme="majorHAnsi" w:cstheme="majorHAnsi"/>
        </w:rPr>
        <w:t xml:space="preserve"> QUOTE for comparative purposes (dates should be arrival 1 day before conf/mtg, and depart 1 day after conf/mtg)</w:t>
      </w:r>
      <w:r w:rsidR="00E5612B">
        <w:rPr>
          <w:rFonts w:asciiTheme="majorHAnsi" w:hAnsiTheme="majorHAnsi" w:cstheme="majorHAnsi"/>
        </w:rPr>
        <w:t>.</w:t>
      </w:r>
      <w:r w:rsidRPr="00E5612B">
        <w:rPr>
          <w:rFonts w:asciiTheme="majorHAnsi" w:hAnsiTheme="majorHAnsi" w:cstheme="majorHAnsi"/>
        </w:rPr>
        <w:t xml:space="preserve"> The ABI will pay the equivalent of this amount towards your actual itinerary. Contact your travel agent to pay for </w:t>
      </w:r>
      <w:r w:rsidR="00E5612B">
        <w:rPr>
          <w:rFonts w:asciiTheme="majorHAnsi" w:hAnsiTheme="majorHAnsi" w:cstheme="majorHAnsi"/>
        </w:rPr>
        <w:t xml:space="preserve">any </w:t>
      </w:r>
      <w:r w:rsidRPr="00E5612B">
        <w:rPr>
          <w:rFonts w:asciiTheme="majorHAnsi" w:hAnsiTheme="majorHAnsi" w:cstheme="majorHAnsi"/>
        </w:rPr>
        <w:t xml:space="preserve">personal costs (ASAP </w:t>
      </w:r>
      <w:r w:rsidR="00E5612B">
        <w:rPr>
          <w:rFonts w:asciiTheme="majorHAnsi" w:hAnsiTheme="majorHAnsi" w:cstheme="majorHAnsi"/>
        </w:rPr>
        <w:t>once you have</w:t>
      </w:r>
      <w:r w:rsidRPr="00E5612B">
        <w:rPr>
          <w:rFonts w:asciiTheme="majorHAnsi" w:hAnsiTheme="majorHAnsi" w:cstheme="majorHAnsi"/>
        </w:rPr>
        <w:t xml:space="preserve"> confirm</w:t>
      </w:r>
      <w:r w:rsidR="00E5612B">
        <w:rPr>
          <w:rFonts w:asciiTheme="majorHAnsi" w:hAnsiTheme="majorHAnsi" w:cstheme="majorHAnsi"/>
        </w:rPr>
        <w:t>ed</w:t>
      </w:r>
      <w:r w:rsidRPr="00E5612B">
        <w:rPr>
          <w:rFonts w:asciiTheme="majorHAnsi" w:hAnsiTheme="majorHAnsi" w:cstheme="majorHAnsi"/>
        </w:rPr>
        <w:t xml:space="preserve"> your booking).</w:t>
      </w:r>
    </w:p>
    <w:p w:rsidR="000E1ECA" w:rsidRPr="00CE7874" w:rsidRDefault="00924070" w:rsidP="006D52E0">
      <w:pPr>
        <w:pStyle w:val="2"/>
        <w:ind w:firstLine="720"/>
        <w:rPr>
          <w:rFonts w:cstheme="majorHAnsi"/>
          <w:b/>
          <w:color w:val="000000" w:themeColor="text1"/>
        </w:rPr>
      </w:pPr>
      <w:r w:rsidRPr="00CE7874">
        <w:rPr>
          <w:rFonts w:cstheme="majorHAnsi"/>
          <w:b/>
          <w:color w:val="000000" w:themeColor="text1"/>
        </w:rPr>
        <w:t>*</w:t>
      </w:r>
      <w:r w:rsidR="00234AAB">
        <w:rPr>
          <w:rFonts w:cstheme="majorHAnsi"/>
          <w:b/>
          <w:color w:val="000000" w:themeColor="text1"/>
        </w:rPr>
        <w:t>YOU MUST REQUEST A</w:t>
      </w:r>
      <w:r w:rsidR="009512C6" w:rsidRPr="00CE7874">
        <w:rPr>
          <w:rFonts w:cstheme="majorHAnsi"/>
          <w:b/>
          <w:color w:val="000000" w:themeColor="text1"/>
        </w:rPr>
        <w:t xml:space="preserve"> </w:t>
      </w:r>
      <w:r w:rsidR="00FE5119" w:rsidRPr="00CE7874">
        <w:rPr>
          <w:rFonts w:cstheme="majorHAnsi"/>
          <w:b/>
          <w:color w:val="000000" w:themeColor="text1"/>
        </w:rPr>
        <w:t>WORK-</w:t>
      </w:r>
      <w:r w:rsidR="000E1ECA" w:rsidRPr="00CE7874">
        <w:rPr>
          <w:rFonts w:cstheme="majorHAnsi"/>
          <w:b/>
          <w:color w:val="000000" w:themeColor="text1"/>
        </w:rPr>
        <w:t xml:space="preserve">RELATED </w:t>
      </w:r>
      <w:r w:rsidR="009512C6" w:rsidRPr="00CE7874">
        <w:rPr>
          <w:rFonts w:cstheme="majorHAnsi"/>
          <w:b/>
          <w:color w:val="000000" w:themeColor="text1"/>
        </w:rPr>
        <w:t>COMPARATIVE QUOTE HERE:</w:t>
      </w:r>
    </w:p>
    <w:p w:rsidR="000E1ECA" w:rsidRPr="00CE7874" w:rsidRDefault="00A8786B" w:rsidP="006D52E0">
      <w:pPr>
        <w:pStyle w:val="a7"/>
        <w:spacing w:after="0"/>
        <w:ind w:firstLine="720"/>
        <w:rPr>
          <w:rFonts w:asciiTheme="majorHAnsi" w:hAnsiTheme="majorHAnsi" w:cstheme="majorHAnsi"/>
          <w:color w:val="2E74B5" w:themeColor="accent1" w:themeShade="BF"/>
        </w:rPr>
      </w:pPr>
      <w:r>
        <w:rPr>
          <w:rFonts w:asciiTheme="majorHAnsi" w:hAnsiTheme="majorHAnsi" w:cstheme="majorHAnsi"/>
          <w:color w:val="000000" w:themeColor="text1"/>
        </w:rPr>
        <w:t xml:space="preserve">WORK-RELATED </w:t>
      </w:r>
      <w:r w:rsidR="00924070" w:rsidRPr="00CE7874">
        <w:rPr>
          <w:rFonts w:asciiTheme="majorHAnsi" w:hAnsiTheme="majorHAnsi" w:cstheme="majorHAnsi"/>
          <w:color w:val="000000" w:themeColor="text1"/>
        </w:rPr>
        <w:t>FLIGHT 1</w:t>
      </w:r>
    </w:p>
    <w:tbl>
      <w:tblPr>
        <w:tblStyle w:val="a5"/>
        <w:tblW w:w="8278" w:type="dxa"/>
        <w:tblInd w:w="648" w:type="dxa"/>
        <w:tblLook w:val="04A0" w:firstRow="1" w:lastRow="0" w:firstColumn="1" w:lastColumn="0" w:noHBand="0" w:noVBand="1"/>
      </w:tblPr>
      <w:tblGrid>
        <w:gridCol w:w="4309"/>
        <w:gridCol w:w="3969"/>
      </w:tblGrid>
      <w:tr w:rsidR="007D044A" w:rsidRPr="00CE7874" w:rsidTr="006D52E0">
        <w:tc>
          <w:tcPr>
            <w:tcW w:w="4309" w:type="dxa"/>
          </w:tcPr>
          <w:p w:rsidR="007D044A" w:rsidRPr="00CE7874" w:rsidRDefault="007D044A" w:rsidP="00DD1840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date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368492135"/>
                <w:placeholder>
                  <w:docPart w:val="4BA8FC3DC4454F2F9EEB0239CAB7F16E"/>
                </w:placeholder>
                <w15:color w:val="333399"/>
                <w:date w:fullDate="2019-02-16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995539">
                  <w:rPr>
                    <w:rStyle w:val="Style7"/>
                  </w:rPr>
                  <w:t>16/02/2019</w:t>
                </w:r>
              </w:sdtContent>
            </w:sdt>
          </w:p>
        </w:tc>
        <w:tc>
          <w:tcPr>
            <w:tcW w:w="3969" w:type="dxa"/>
          </w:tcPr>
          <w:p w:rsidR="007D044A" w:rsidRPr="00CE7874" w:rsidRDefault="007D044A" w:rsidP="00995539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time</w:t>
            </w:r>
            <w:r w:rsidRPr="00CE7874">
              <w:rPr>
                <w:rFonts w:asciiTheme="majorHAnsi" w:hAnsiTheme="majorHAnsi" w:cstheme="majorHAnsi"/>
              </w:rPr>
              <w:t xml:space="preserve">  </w:t>
            </w:r>
            <w:r w:rsidR="00995539">
              <w:rPr>
                <w:rStyle w:val="Style7"/>
              </w:rPr>
              <w:t>19</w:t>
            </w:r>
            <w:r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</w:t>
            </w:r>
            <w:r w:rsidR="001650C3">
              <w:rPr>
                <w:rFonts w:asciiTheme="majorHAnsi" w:hAnsiTheme="majorHAnsi" w:cstheme="majorHAnsi"/>
                <w:color w:val="808080" w:themeColor="background1" w:themeShade="80"/>
              </w:rPr>
              <w:t>:</w:t>
            </w:r>
            <w:r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</w:t>
            </w:r>
            <w:r w:rsidR="00995539">
              <w:rPr>
                <w:rStyle w:val="Style7"/>
              </w:rPr>
              <w:t>4</w:t>
            </w:r>
            <w:r w:rsidR="009D6989">
              <w:rPr>
                <w:rStyle w:val="Style7"/>
              </w:rPr>
              <w:t>5</w:t>
            </w:r>
          </w:p>
        </w:tc>
      </w:tr>
      <w:tr w:rsidR="007D044A" w:rsidRPr="00CE7874" w:rsidTr="006D52E0">
        <w:tc>
          <w:tcPr>
            <w:tcW w:w="4309" w:type="dxa"/>
          </w:tcPr>
          <w:p w:rsidR="007D044A" w:rsidRPr="00CE7874" w:rsidRDefault="007D044A" w:rsidP="001650C3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From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 w:rsidR="001650C3">
              <w:rPr>
                <w:rStyle w:val="Style7"/>
              </w:rPr>
              <w:t>Auckland</w:t>
            </w:r>
          </w:p>
        </w:tc>
        <w:tc>
          <w:tcPr>
            <w:tcW w:w="3969" w:type="dxa"/>
          </w:tcPr>
          <w:p w:rsidR="007D044A" w:rsidRPr="00CE7874" w:rsidRDefault="007D044A" w:rsidP="009D6989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To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 w:rsidR="009D6989">
              <w:rPr>
                <w:rStyle w:val="Style7"/>
              </w:rPr>
              <w:t>San Diego</w:t>
            </w:r>
          </w:p>
        </w:tc>
      </w:tr>
      <w:tr w:rsidR="007D044A" w:rsidRPr="00CE7874" w:rsidTr="006D52E0">
        <w:tc>
          <w:tcPr>
            <w:tcW w:w="4309" w:type="dxa"/>
          </w:tcPr>
          <w:p w:rsidR="007D044A" w:rsidRPr="00CE7874" w:rsidRDefault="007D044A" w:rsidP="003437FA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Fare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type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are type"/>
                <w:tag w:val="Fare type"/>
                <w:id w:val="-1569801813"/>
                <w:placeholder>
                  <w:docPart w:val="002ECBB5A44B4B11923577D98E6C30F5"/>
                </w:placeholder>
                <w:dropDownList>
                  <w:listItem w:displayText="Cheapest Available" w:value="Cheapest Available"/>
                  <w:listItem w:displayText="Flexible" w:value="Flexible"/>
                  <w:listItem w:displayText="Fully Refundable" w:value="Fully Refundable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1650C3">
                  <w:rPr>
                    <w:rStyle w:val="Style7"/>
                  </w:rPr>
                  <w:t>Cheapest Available</w:t>
                </w:r>
              </w:sdtContent>
            </w:sdt>
            <w:r w:rsidRPr="00CE7874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3969" w:type="dxa"/>
          </w:tcPr>
          <w:p w:rsidR="007D044A" w:rsidRPr="00CE7874" w:rsidRDefault="007D044A" w:rsidP="003437FA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Flight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flexibility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light Flexibility"/>
                <w:tag w:val="Flight Flexibility"/>
                <w:id w:val="-1783181202"/>
                <w:placeholder>
                  <w:docPart w:val="A8576E021BDA4D22A06EA570720F3B30"/>
                </w:placeholder>
                <w:dropDownList>
                  <w:listItem w:value="Choose an item."/>
                  <w:listItem w:displayText="No flexibility allowed" w:value="No flexibility allowed"/>
                  <w:listItem w:displayText="-1hrs" w:value="-1hrs"/>
                  <w:listItem w:displayText="+1hrs" w:value="+1hrs"/>
                  <w:listItem w:displayText="1hr before OR after" w:value="1hr before OR after"/>
                  <w:listItem w:displayText="+2hrs" w:value="+2hrs"/>
                  <w:listItem w:displayText="-2hrs" w:value="-2hrs"/>
                  <w:listItem w:displayText="2hrs before OR after" w:value="2hrs before OR after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840796">
                  <w:rPr>
                    <w:rStyle w:val="Style7"/>
                  </w:rPr>
                  <w:t>No flexibility allowed</w:t>
                </w:r>
              </w:sdtContent>
            </w:sdt>
          </w:p>
        </w:tc>
      </w:tr>
    </w:tbl>
    <w:p w:rsidR="001650C3" w:rsidRDefault="001650C3" w:rsidP="00DD1840">
      <w:pPr>
        <w:ind w:firstLineChars="350" w:firstLine="630"/>
        <w:rPr>
          <w:rFonts w:asciiTheme="majorHAnsi" w:hAnsiTheme="majorHAnsi" w:cstheme="majorHAnsi"/>
          <w:color w:val="000000" w:themeColor="text1"/>
          <w:sz w:val="18"/>
        </w:rPr>
      </w:pPr>
      <w:r w:rsidRPr="00CE7874">
        <w:rPr>
          <w:rFonts w:asciiTheme="majorHAnsi" w:hAnsiTheme="majorHAnsi" w:cstheme="majorHAnsi"/>
          <w:color w:val="000000" w:themeColor="text1"/>
          <w:sz w:val="18"/>
        </w:rPr>
        <w:t xml:space="preserve">Copy and paste table to add further </w:t>
      </w:r>
      <w:r>
        <w:rPr>
          <w:rFonts w:asciiTheme="majorHAnsi" w:hAnsiTheme="majorHAnsi" w:cstheme="majorHAnsi"/>
          <w:color w:val="000000" w:themeColor="text1"/>
          <w:sz w:val="18"/>
        </w:rPr>
        <w:t xml:space="preserve">work-related </w:t>
      </w:r>
      <w:r w:rsidRPr="00CE7874">
        <w:rPr>
          <w:rFonts w:asciiTheme="majorHAnsi" w:hAnsiTheme="majorHAnsi" w:cstheme="majorHAnsi"/>
          <w:color w:val="000000" w:themeColor="text1"/>
          <w:sz w:val="18"/>
        </w:rPr>
        <w:t>flights if necessary.</w:t>
      </w:r>
    </w:p>
    <w:p w:rsidR="001650C3" w:rsidRPr="001650C3" w:rsidRDefault="001650C3" w:rsidP="006D52E0">
      <w:pPr>
        <w:ind w:firstLine="720"/>
        <w:rPr>
          <w:rFonts w:asciiTheme="majorHAnsi" w:hAnsiTheme="majorHAnsi" w:cstheme="majorHAnsi"/>
          <w:color w:val="000000" w:themeColor="text1"/>
          <w:sz w:val="18"/>
        </w:rPr>
      </w:pPr>
    </w:p>
    <w:p w:rsidR="00AD4AAD" w:rsidRDefault="00AD4AAD" w:rsidP="00C2248E">
      <w:pPr>
        <w:pStyle w:val="Style1"/>
        <w:numPr>
          <w:ilvl w:val="0"/>
          <w:numId w:val="5"/>
        </w:numPr>
        <w:ind w:left="426" w:hanging="426"/>
        <w:rPr>
          <w:rFonts w:cstheme="majorHAnsi"/>
          <w:color w:val="FF0000"/>
        </w:rPr>
      </w:pPr>
      <w:r w:rsidRPr="00CE7874">
        <w:rPr>
          <w:rFonts w:cstheme="majorHAnsi"/>
          <w:color w:val="FF0000"/>
        </w:rPr>
        <w:t>FLIGHTS</w:t>
      </w:r>
    </w:p>
    <w:tbl>
      <w:tblPr>
        <w:tblStyle w:val="a5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9323"/>
      </w:tblGrid>
      <w:tr w:rsidR="00B52FF8" w:rsidTr="004250A5">
        <w:trPr>
          <w:trHeight w:val="235"/>
        </w:trPr>
        <w:tc>
          <w:tcPr>
            <w:tcW w:w="9323" w:type="dxa"/>
          </w:tcPr>
          <w:p w:rsidR="00B52FF8" w:rsidRPr="00B52FF8" w:rsidRDefault="00B52FF8" w:rsidP="00B52FF8">
            <w:pPr>
              <w:pStyle w:val="Style1"/>
              <w:spacing w:before="0"/>
              <w:rPr>
                <w:rFonts w:eastAsiaTheme="minorHAnsi" w:cstheme="majorHAnsi"/>
                <w:color w:val="auto"/>
                <w:sz w:val="22"/>
                <w:szCs w:val="22"/>
              </w:rPr>
            </w:pPr>
            <w:r>
              <w:rPr>
                <w:rFonts w:eastAsiaTheme="minorHAnsi" w:cstheme="majorHAnsi"/>
                <w:color w:val="auto"/>
                <w:sz w:val="22"/>
                <w:szCs w:val="22"/>
              </w:rPr>
              <w:t xml:space="preserve">Check-in Baggage required?    </w:t>
            </w:r>
            <w:r>
              <w:rPr>
                <w:rFonts w:eastAsiaTheme="minorHAnsi" w:cstheme="majorHAnsi"/>
                <w:color w:val="2F5496" w:themeColor="accent5" w:themeShade="BF"/>
                <w:sz w:val="22"/>
                <w:szCs w:val="22"/>
              </w:rPr>
              <w:t>Yes</w:t>
            </w:r>
            <w:r w:rsidRPr="00B52FF8">
              <w:rPr>
                <w:rFonts w:eastAsiaTheme="minorHAnsi" w:cstheme="majorHAnsi"/>
                <w:color w:val="2F5496" w:themeColor="accent5" w:themeShade="BF"/>
                <w:sz w:val="22"/>
                <w:szCs w:val="22"/>
              </w:rPr>
              <w:t xml:space="preserve"> </w:t>
            </w:r>
            <w:sdt>
              <w:sdtPr>
                <w:rPr>
                  <w:rFonts w:eastAsiaTheme="minorHAnsi" w:cstheme="majorHAnsi"/>
                  <w:color w:val="2F5496" w:themeColor="accent5" w:themeShade="BF"/>
                  <w:sz w:val="22"/>
                  <w:szCs w:val="22"/>
                </w:rPr>
                <w:id w:val="-67363813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40796">
                  <w:rPr>
                    <w:rFonts w:ascii="MS Gothic" w:eastAsia="MS Gothic" w:hAnsi="MS Gothic" w:cstheme="majorHAnsi" w:hint="eastAsia"/>
                    <w:color w:val="2F5496" w:themeColor="accent5" w:themeShade="BF"/>
                    <w:sz w:val="22"/>
                    <w:szCs w:val="22"/>
                  </w:rPr>
                  <w:t>☒</w:t>
                </w:r>
              </w:sdtContent>
            </w:sdt>
            <w:r w:rsidRPr="00B52FF8">
              <w:rPr>
                <w:rFonts w:eastAsiaTheme="minorHAnsi" w:cstheme="majorHAnsi"/>
                <w:color w:val="2F5496" w:themeColor="accent5" w:themeShade="BF"/>
                <w:sz w:val="22"/>
                <w:szCs w:val="22"/>
              </w:rPr>
              <w:t xml:space="preserve">           N</w:t>
            </w:r>
            <w:r>
              <w:rPr>
                <w:rFonts w:eastAsiaTheme="minorHAnsi" w:cstheme="majorHAnsi"/>
                <w:color w:val="2F5496" w:themeColor="accent5" w:themeShade="BF"/>
                <w:sz w:val="22"/>
                <w:szCs w:val="22"/>
              </w:rPr>
              <w:t>o</w:t>
            </w:r>
            <w:r w:rsidRPr="00B52FF8">
              <w:rPr>
                <w:rFonts w:eastAsiaTheme="minorHAnsi" w:cstheme="majorHAnsi"/>
                <w:color w:val="2F5496" w:themeColor="accent5" w:themeShade="BF"/>
                <w:sz w:val="22"/>
                <w:szCs w:val="22"/>
              </w:rPr>
              <w:t xml:space="preserve"> </w:t>
            </w:r>
            <w:sdt>
              <w:sdtPr>
                <w:rPr>
                  <w:rFonts w:eastAsiaTheme="minorHAnsi" w:cstheme="majorHAnsi"/>
                  <w:color w:val="2F5496" w:themeColor="accent5" w:themeShade="BF"/>
                  <w:sz w:val="22"/>
                  <w:szCs w:val="22"/>
                </w:rPr>
                <w:id w:val="1521143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B52FF8">
                  <w:rPr>
                    <w:rFonts w:ascii="MS Gothic" w:eastAsia="MS Gothic" w:hAnsi="MS Gothic" w:cstheme="majorHAnsi" w:hint="eastAsia"/>
                    <w:color w:val="2F5496" w:themeColor="accent5" w:themeShade="BF"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B52FF8" w:rsidTr="004250A5">
        <w:trPr>
          <w:trHeight w:val="60"/>
        </w:trPr>
        <w:tc>
          <w:tcPr>
            <w:tcW w:w="9323" w:type="dxa"/>
          </w:tcPr>
          <w:p w:rsidR="00B52FF8" w:rsidRPr="00B52FF8" w:rsidRDefault="00B52FF8" w:rsidP="008E0D14">
            <w:pPr>
              <w:pStyle w:val="Style1"/>
              <w:spacing w:before="0"/>
              <w:rPr>
                <w:rFonts w:eastAsiaTheme="minorHAnsi" w:cstheme="majorHAnsi"/>
                <w:color w:val="auto"/>
                <w:sz w:val="22"/>
                <w:szCs w:val="22"/>
              </w:rPr>
            </w:pPr>
            <w:r w:rsidRPr="00B52FF8">
              <w:rPr>
                <w:rFonts w:eastAsiaTheme="minorHAnsi" w:cstheme="majorHAnsi"/>
                <w:color w:val="auto"/>
                <w:sz w:val="22"/>
                <w:szCs w:val="22"/>
              </w:rPr>
              <w:t>Preferred Airline/s</w:t>
            </w:r>
            <w:r>
              <w:rPr>
                <w:rFonts w:eastAsiaTheme="minorHAnsi" w:cstheme="majorHAnsi"/>
                <w:color w:val="auto"/>
                <w:sz w:val="22"/>
                <w:szCs w:val="22"/>
              </w:rPr>
              <w:t xml:space="preserve">: </w:t>
            </w:r>
          </w:p>
        </w:tc>
      </w:tr>
      <w:tr w:rsidR="00F308AA" w:rsidTr="004250A5">
        <w:trPr>
          <w:trHeight w:val="60"/>
        </w:trPr>
        <w:tc>
          <w:tcPr>
            <w:tcW w:w="9323" w:type="dxa"/>
          </w:tcPr>
          <w:p w:rsidR="00F308AA" w:rsidRDefault="00F308AA" w:rsidP="00B52FF8">
            <w:pPr>
              <w:pStyle w:val="Style1"/>
              <w:spacing w:before="0"/>
              <w:rPr>
                <w:rFonts w:eastAsiaTheme="minorHAnsi" w:cstheme="majorHAnsi"/>
                <w:color w:val="2F5496" w:themeColor="accent5" w:themeShade="BF"/>
                <w:sz w:val="22"/>
                <w:szCs w:val="22"/>
              </w:rPr>
            </w:pPr>
            <w:r>
              <w:rPr>
                <w:rFonts w:eastAsiaTheme="minorHAnsi" w:cstheme="majorHAnsi"/>
                <w:color w:val="auto"/>
                <w:sz w:val="22"/>
                <w:szCs w:val="22"/>
              </w:rPr>
              <w:t>Is</w:t>
            </w:r>
            <w:r w:rsidR="0073462A">
              <w:rPr>
                <w:rFonts w:eastAsiaTheme="minorHAnsi" w:cstheme="majorHAnsi"/>
                <w:color w:val="auto"/>
                <w:sz w:val="22"/>
                <w:szCs w:val="22"/>
              </w:rPr>
              <w:t xml:space="preserve"> your travel funded by a United States</w:t>
            </w:r>
            <w:r w:rsidR="006831C6">
              <w:rPr>
                <w:rFonts w:eastAsiaTheme="minorHAnsi" w:cstheme="majorHAnsi"/>
                <w:color w:val="auto"/>
                <w:sz w:val="22"/>
                <w:szCs w:val="22"/>
              </w:rPr>
              <w:t xml:space="preserve"> </w:t>
            </w:r>
            <w:r w:rsidR="0073462A">
              <w:rPr>
                <w:rFonts w:eastAsiaTheme="minorHAnsi" w:cstheme="majorHAnsi"/>
                <w:color w:val="auto"/>
                <w:sz w:val="22"/>
                <w:szCs w:val="22"/>
              </w:rPr>
              <w:t>Federal</w:t>
            </w:r>
            <w:r w:rsidR="006831C6">
              <w:rPr>
                <w:rFonts w:eastAsiaTheme="minorHAnsi" w:cstheme="majorHAnsi"/>
                <w:color w:val="auto"/>
                <w:sz w:val="22"/>
                <w:szCs w:val="22"/>
              </w:rPr>
              <w:t xml:space="preserve"> Grant (eg. NIH)? </w:t>
            </w:r>
            <w:r w:rsidR="00026030">
              <w:rPr>
                <w:rFonts w:eastAsiaTheme="minorHAnsi" w:cstheme="majorHAnsi"/>
                <w:color w:val="auto"/>
                <w:sz w:val="22"/>
                <w:szCs w:val="22"/>
              </w:rPr>
              <w:t xml:space="preserve">      </w:t>
            </w:r>
            <w:r w:rsidR="006831C6" w:rsidRPr="00026030">
              <w:rPr>
                <w:rFonts w:eastAsiaTheme="minorHAnsi" w:cstheme="majorHAnsi"/>
                <w:color w:val="auto"/>
                <w:sz w:val="22"/>
                <w:szCs w:val="22"/>
              </w:rPr>
              <w:t xml:space="preserve">Yes </w:t>
            </w:r>
            <w:sdt>
              <w:sdtPr>
                <w:rPr>
                  <w:rFonts w:eastAsiaTheme="minorHAnsi" w:cstheme="majorHAnsi"/>
                  <w:color w:val="auto"/>
                  <w:sz w:val="22"/>
                  <w:szCs w:val="22"/>
                </w:rPr>
                <w:id w:val="-860735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31C6" w:rsidRPr="00026030">
                  <w:rPr>
                    <w:rFonts w:ascii="MS Gothic" w:eastAsia="MS Gothic" w:hAnsi="MS Gothic" w:cstheme="majorHAnsi" w:hint="eastAsia"/>
                    <w:color w:val="auto"/>
                    <w:sz w:val="22"/>
                    <w:szCs w:val="22"/>
                  </w:rPr>
                  <w:t>☐</w:t>
                </w:r>
              </w:sdtContent>
            </w:sdt>
            <w:r w:rsidR="006831C6" w:rsidRPr="00026030">
              <w:rPr>
                <w:rFonts w:eastAsiaTheme="minorHAnsi" w:cstheme="majorHAnsi"/>
                <w:color w:val="auto"/>
                <w:sz w:val="22"/>
                <w:szCs w:val="22"/>
              </w:rPr>
              <w:t xml:space="preserve">           No </w:t>
            </w:r>
            <w:sdt>
              <w:sdtPr>
                <w:rPr>
                  <w:rFonts w:eastAsiaTheme="minorHAnsi" w:cstheme="majorHAnsi"/>
                  <w:color w:val="auto"/>
                  <w:sz w:val="22"/>
                  <w:szCs w:val="22"/>
                </w:rPr>
                <w:id w:val="-1733484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40796">
                  <w:rPr>
                    <w:rFonts w:ascii="MS Gothic" w:eastAsia="MS Gothic" w:hAnsi="MS Gothic" w:cstheme="majorHAnsi" w:hint="eastAsia"/>
                    <w:color w:val="auto"/>
                    <w:sz w:val="22"/>
                    <w:szCs w:val="22"/>
                  </w:rPr>
                  <w:t>☒</w:t>
                </w:r>
              </w:sdtContent>
            </w:sdt>
          </w:p>
          <w:p w:rsidR="006831C6" w:rsidRPr="00026030" w:rsidRDefault="006831C6" w:rsidP="00026030">
            <w:pPr>
              <w:pStyle w:val="Default"/>
              <w:rPr>
                <w:rFonts w:cstheme="majorHAnsi"/>
                <w:color w:val="auto"/>
                <w:sz w:val="22"/>
                <w:szCs w:val="22"/>
              </w:rPr>
            </w:pPr>
            <w:r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>If yes</w:t>
            </w:r>
            <w:r w:rsidR="001753CA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 xml:space="preserve">, you must use US air carriers or US codeshare flights as per the </w:t>
            </w:r>
            <w:hyperlink r:id="rId7" w:history="1">
              <w:r w:rsidR="001753CA" w:rsidRPr="00026030">
                <w:rPr>
                  <w:rFonts w:asciiTheme="majorHAnsi" w:hAnsiTheme="majorHAnsi" w:cstheme="majorHAnsi"/>
                  <w:color w:val="2F5496" w:themeColor="accent5" w:themeShade="BF"/>
                  <w:sz w:val="22"/>
                  <w:szCs w:val="22"/>
                </w:rPr>
                <w:t>Fly America Act</w:t>
              </w:r>
            </w:hyperlink>
            <w:r w:rsidR="001753CA" w:rsidRPr="00026030">
              <w:rPr>
                <w:rFonts w:ascii="Calibri" w:hAnsi="Calibri" w:cs="Calibri"/>
                <w:bCs/>
                <w:color w:val="2F5496" w:themeColor="accent5" w:themeShade="BF"/>
                <w:sz w:val="26"/>
                <w:szCs w:val="26"/>
              </w:rPr>
              <w:t xml:space="preserve"> </w:t>
            </w:r>
            <w:r w:rsidR="0073462A" w:rsidRPr="00026030">
              <w:rPr>
                <w:rFonts w:asciiTheme="majorHAnsi" w:hAnsiTheme="majorHAnsi" w:cstheme="majorHAnsi"/>
                <w:b/>
                <w:color w:val="2F5496" w:themeColor="accent5" w:themeShade="BF"/>
                <w:sz w:val="22"/>
                <w:szCs w:val="22"/>
              </w:rPr>
              <w:t>OR</w:t>
            </w:r>
            <w:r w:rsidR="0073462A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 xml:space="preserve"> complete a Certificate of Exception</w:t>
            </w:r>
            <w:r w:rsid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>.  Fo</w:t>
            </w:r>
            <w:r w:rsidR="0073462A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 xml:space="preserve">r more information </w:t>
            </w:r>
            <w:r w:rsidR="00D82ABF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>and forms see</w:t>
            </w:r>
            <w:r w:rsidR="0073462A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 xml:space="preserve"> </w:t>
            </w:r>
            <w:hyperlink r:id="rId8" w:anchor="/policy-info" w:history="1">
              <w:r w:rsidR="00D82ABF" w:rsidRPr="00026030">
                <w:rPr>
                  <w:rStyle w:val="aa"/>
                  <w:rFonts w:asciiTheme="majorHAnsi" w:hAnsiTheme="majorHAnsi" w:cstheme="majorHAnsi"/>
                  <w:color w:val="2F5496" w:themeColor="accent5" w:themeShade="BF"/>
                  <w:sz w:val="22"/>
                  <w:szCs w:val="22"/>
                </w:rPr>
                <w:t>Orbit Travel Portal</w:t>
              </w:r>
            </w:hyperlink>
            <w:r w:rsidR="00D82ABF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>&gt;Policy Info</w:t>
            </w:r>
            <w:r w:rsidR="00B93535" w:rsidRPr="00026030">
              <w:rPr>
                <w:rFonts w:asciiTheme="majorHAnsi" w:hAnsiTheme="majorHAnsi" w:cstheme="majorHAnsi"/>
                <w:color w:val="2F5496" w:themeColor="accent5" w:themeShade="BF"/>
                <w:sz w:val="22"/>
                <w:szCs w:val="22"/>
              </w:rPr>
              <w:t>.</w:t>
            </w:r>
          </w:p>
        </w:tc>
      </w:tr>
    </w:tbl>
    <w:p w:rsidR="00B52FF8" w:rsidRPr="008A4BAB" w:rsidRDefault="00B52FF8" w:rsidP="00C7419B">
      <w:pPr>
        <w:pStyle w:val="2"/>
        <w:rPr>
          <w:rFonts w:cstheme="majorHAnsi"/>
          <w:color w:val="2F5496" w:themeColor="accent5" w:themeShade="BF"/>
          <w:sz w:val="12"/>
        </w:rPr>
      </w:pPr>
    </w:p>
    <w:p w:rsidR="00A01A32" w:rsidRDefault="00A01A32" w:rsidP="00C7419B">
      <w:pPr>
        <w:pStyle w:val="2"/>
        <w:rPr>
          <w:rFonts w:cstheme="majorHAnsi"/>
          <w:color w:val="2F5496" w:themeColor="accent5" w:themeShade="BF"/>
        </w:rPr>
      </w:pPr>
      <w:r w:rsidRPr="00821738">
        <w:rPr>
          <w:rFonts w:cstheme="majorHAnsi"/>
          <w:color w:val="2F5496" w:themeColor="accent5" w:themeShade="BF"/>
        </w:rPr>
        <w:t>FLIGHT 1</w:t>
      </w:r>
      <w:r w:rsidR="00F16C0F" w:rsidRPr="00821738">
        <w:rPr>
          <w:rFonts w:cstheme="majorHAnsi"/>
          <w:color w:val="2F5496" w:themeColor="accent5" w:themeShade="BF"/>
        </w:rPr>
        <w:t xml:space="preserve"> </w:t>
      </w:r>
    </w:p>
    <w:tbl>
      <w:tblPr>
        <w:tblStyle w:val="a5"/>
        <w:tblW w:w="8278" w:type="dxa"/>
        <w:tblInd w:w="648" w:type="dxa"/>
        <w:tblLook w:val="04A0" w:firstRow="1" w:lastRow="0" w:firstColumn="1" w:lastColumn="0" w:noHBand="0" w:noVBand="1"/>
      </w:tblPr>
      <w:tblGrid>
        <w:gridCol w:w="4309"/>
        <w:gridCol w:w="3969"/>
      </w:tblGrid>
      <w:tr w:rsidR="009A7149" w:rsidRPr="00CE7874" w:rsidTr="003437FA">
        <w:tc>
          <w:tcPr>
            <w:tcW w:w="4309" w:type="dxa"/>
          </w:tcPr>
          <w:p w:rsidR="009A7149" w:rsidRPr="00CE7874" w:rsidRDefault="009A7149" w:rsidP="003437FA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date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931817745"/>
                <w:placeholder>
                  <w:docPart w:val="EE46BBAA0DBB474D8D57139D4DFF736A"/>
                </w:placeholder>
                <w15:color w:val="333399"/>
                <w:date w:fullDate="2019-02-16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E82B8F">
                  <w:rPr>
                    <w:rStyle w:val="Style7"/>
                  </w:rPr>
                  <w:t>16/02/2019</w:t>
                </w:r>
              </w:sdtContent>
            </w:sdt>
          </w:p>
        </w:tc>
        <w:tc>
          <w:tcPr>
            <w:tcW w:w="3969" w:type="dxa"/>
          </w:tcPr>
          <w:p w:rsidR="009A7149" w:rsidRPr="00CE7874" w:rsidRDefault="009A7149" w:rsidP="00995539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Departure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time</w:t>
            </w:r>
            <w:r w:rsidRPr="00CE7874">
              <w:rPr>
                <w:rFonts w:asciiTheme="majorHAnsi" w:hAnsiTheme="majorHAnsi" w:cstheme="majorHAnsi"/>
              </w:rPr>
              <w:t xml:space="preserve">  </w:t>
            </w:r>
            <w:r w:rsidR="00995539">
              <w:rPr>
                <w:rStyle w:val="Style7"/>
              </w:rPr>
              <w:t>19</w:t>
            </w:r>
            <w:r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</w:t>
            </w:r>
            <w:r>
              <w:rPr>
                <w:rFonts w:asciiTheme="majorHAnsi" w:hAnsiTheme="majorHAnsi" w:cstheme="majorHAnsi"/>
                <w:color w:val="808080" w:themeColor="background1" w:themeShade="80"/>
              </w:rPr>
              <w:t>:</w:t>
            </w:r>
            <w:r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</w:t>
            </w:r>
            <w:r w:rsidR="00995539">
              <w:rPr>
                <w:rStyle w:val="Style7"/>
              </w:rPr>
              <w:t>4</w:t>
            </w:r>
            <w:r>
              <w:rPr>
                <w:rStyle w:val="Style7"/>
              </w:rPr>
              <w:t>5</w:t>
            </w:r>
          </w:p>
        </w:tc>
      </w:tr>
      <w:tr w:rsidR="009A7149" w:rsidRPr="00CE7874" w:rsidTr="003437FA">
        <w:tc>
          <w:tcPr>
            <w:tcW w:w="4309" w:type="dxa"/>
          </w:tcPr>
          <w:p w:rsidR="009A7149" w:rsidRPr="00CE7874" w:rsidRDefault="009A7149" w:rsidP="003437FA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From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>
              <w:rPr>
                <w:rStyle w:val="Style7"/>
              </w:rPr>
              <w:t>Auckland</w:t>
            </w:r>
          </w:p>
        </w:tc>
        <w:tc>
          <w:tcPr>
            <w:tcW w:w="3969" w:type="dxa"/>
          </w:tcPr>
          <w:p w:rsidR="009A7149" w:rsidRPr="00CE7874" w:rsidRDefault="009A7149" w:rsidP="003437FA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To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r>
              <w:rPr>
                <w:rStyle w:val="Style7"/>
              </w:rPr>
              <w:t>San Diego</w:t>
            </w:r>
          </w:p>
        </w:tc>
      </w:tr>
      <w:tr w:rsidR="009A7149" w:rsidRPr="00CE7874" w:rsidTr="003437FA">
        <w:tc>
          <w:tcPr>
            <w:tcW w:w="4309" w:type="dxa"/>
          </w:tcPr>
          <w:p w:rsidR="009A7149" w:rsidRPr="00CE7874" w:rsidRDefault="009A7149" w:rsidP="003437FA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Fare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type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are type"/>
                <w:tag w:val="Fare type"/>
                <w:id w:val="-1438363551"/>
                <w:placeholder>
                  <w:docPart w:val="E98D3419CE2A4D6CB62910B8779DCA48"/>
                </w:placeholder>
                <w:dropDownList>
                  <w:listItem w:displayText="Cheapest Available" w:value="Cheapest Available"/>
                  <w:listItem w:displayText="Flexible" w:value="Flexible"/>
                  <w:listItem w:displayText="Fully Refundable" w:value="Fully Refundable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>
                  <w:rPr>
                    <w:rStyle w:val="Style7"/>
                  </w:rPr>
                  <w:t>Cheapest Available</w:t>
                </w:r>
              </w:sdtContent>
            </w:sdt>
            <w:r w:rsidRPr="00CE7874">
              <w:rPr>
                <w:rFonts w:asciiTheme="majorHAnsi" w:hAnsiTheme="majorHAnsi" w:cstheme="majorHAnsi"/>
              </w:rPr>
              <w:tab/>
            </w:r>
          </w:p>
        </w:tc>
        <w:tc>
          <w:tcPr>
            <w:tcW w:w="3969" w:type="dxa"/>
          </w:tcPr>
          <w:p w:rsidR="009A7149" w:rsidRPr="00CE7874" w:rsidRDefault="009A7149" w:rsidP="003437FA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Flight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flexibility</w:t>
            </w:r>
            <w:r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Flight Flexibility"/>
                <w:tag w:val="Flight Flexibility"/>
                <w:id w:val="-555090176"/>
                <w:placeholder>
                  <w:docPart w:val="F76C131E0D6E4A038255714BCB6AC88F"/>
                </w:placeholder>
                <w:dropDownList>
                  <w:listItem w:value="Choose an item."/>
                  <w:listItem w:displayText="No flexibility allowed" w:value="No flexibility allowed"/>
                  <w:listItem w:displayText="-1hrs" w:value="-1hrs"/>
                  <w:listItem w:displayText="+1hrs" w:value="+1hrs"/>
                  <w:listItem w:displayText="1hr before OR after" w:value="1hr before OR after"/>
                  <w:listItem w:displayText="+2hrs" w:value="+2hrs"/>
                  <w:listItem w:displayText="-2hrs" w:value="-2hrs"/>
                  <w:listItem w:displayText="2hrs before OR after" w:value="2hrs before OR after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>
                  <w:rPr>
                    <w:rStyle w:val="Style7"/>
                  </w:rPr>
                  <w:t>No flexibility allowed</w:t>
                </w:r>
              </w:sdtContent>
            </w:sdt>
          </w:p>
        </w:tc>
      </w:tr>
    </w:tbl>
    <w:p w:rsidR="008A6B7D" w:rsidRPr="009A7149" w:rsidRDefault="008A6B7D" w:rsidP="008A6B7D">
      <w:pPr>
        <w:rPr>
          <w:rFonts w:asciiTheme="majorHAnsi" w:hAnsiTheme="majorHAnsi" w:cstheme="majorHAnsi"/>
          <w:sz w:val="6"/>
        </w:rPr>
      </w:pPr>
    </w:p>
    <w:p w:rsidR="008A6B7D" w:rsidRPr="002E0F08" w:rsidRDefault="008A6B7D" w:rsidP="008A6B7D">
      <w:pPr>
        <w:rPr>
          <w:rFonts w:asciiTheme="majorHAnsi" w:hAnsiTheme="majorHAnsi" w:cstheme="majorHAnsi"/>
          <w:sz w:val="6"/>
        </w:rPr>
      </w:pPr>
    </w:p>
    <w:p w:rsidR="00D32713" w:rsidRPr="00CE7874" w:rsidRDefault="00FB1386" w:rsidP="00C2248E">
      <w:pPr>
        <w:pStyle w:val="Style1"/>
        <w:numPr>
          <w:ilvl w:val="0"/>
          <w:numId w:val="5"/>
        </w:numPr>
        <w:ind w:left="426" w:hanging="426"/>
        <w:rPr>
          <w:rFonts w:cstheme="majorHAnsi"/>
          <w:color w:val="FF0000"/>
        </w:rPr>
      </w:pPr>
      <w:r w:rsidRPr="00CE7874">
        <w:rPr>
          <w:rFonts w:cstheme="majorHAnsi"/>
          <w:color w:val="FF0000"/>
        </w:rPr>
        <w:t>HOTEL</w:t>
      </w: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4508"/>
        <w:gridCol w:w="4559"/>
      </w:tblGrid>
      <w:tr w:rsidR="00FE5119" w:rsidRPr="00CE7874" w:rsidTr="000F3263">
        <w:tc>
          <w:tcPr>
            <w:tcW w:w="4508" w:type="dxa"/>
          </w:tcPr>
          <w:p w:rsidR="00FE5119" w:rsidRPr="00CE7874" w:rsidRDefault="00FE5119" w:rsidP="0092688D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City</w:t>
            </w:r>
            <w:r w:rsidR="003C0BA8" w:rsidRPr="00CE7874">
              <w:rPr>
                <w:rFonts w:asciiTheme="majorHAnsi" w:hAnsiTheme="majorHAnsi" w:cstheme="majorHAnsi"/>
              </w:rPr>
              <w:t xml:space="preserve">   </w:t>
            </w:r>
            <w:r w:rsidR="003C0BA8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</w:t>
            </w:r>
            <w:sdt>
              <w:sdtPr>
                <w:rPr>
                  <w:rStyle w:val="Style7"/>
                </w:rPr>
                <w:id w:val="167533074"/>
                <w:placeholder>
                  <w:docPart w:val="ED78CF7D36E6478DBBB120586E9C4BD7"/>
                </w:placeholder>
              </w:sdtPr>
              <w:sdtEndPr>
                <w:rPr>
                  <w:rStyle w:val="a0"/>
                  <w:rFonts w:asciiTheme="majorHAnsi" w:hAnsiTheme="majorHAnsi" w:cstheme="majorHAnsi"/>
                  <w:color w:val="808080" w:themeColor="background1" w:themeShade="80"/>
                </w:rPr>
              </w:sdtEndPr>
              <w:sdtContent>
                <w:r w:rsidR="0092688D">
                  <w:rPr>
                    <w:rStyle w:val="Style7"/>
                  </w:rPr>
                  <w:t>San Diego</w:t>
                </w:r>
              </w:sdtContent>
            </w:sdt>
          </w:p>
        </w:tc>
        <w:tc>
          <w:tcPr>
            <w:tcW w:w="4559" w:type="dxa"/>
          </w:tcPr>
          <w:p w:rsidR="00FE5119" w:rsidRPr="00CE7874" w:rsidRDefault="00CE7874" w:rsidP="00B71F1E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Hotel name</w:t>
            </w:r>
            <w:r w:rsidRPr="00CE7874">
              <w:rPr>
                <w:rFonts w:asciiTheme="majorHAnsi" w:hAnsiTheme="majorHAnsi" w:cstheme="majorHAnsi"/>
              </w:rPr>
              <w:t xml:space="preserve">  </w:t>
            </w:r>
            <w:r w:rsidR="003437FA" w:rsidRPr="003437FA">
              <w:rPr>
                <w:rFonts w:ascii="Segoe UI" w:eastAsia="宋体" w:hAnsi="Segoe UI" w:cs="Segoe UI"/>
                <w:b/>
                <w:bCs/>
                <w:color w:val="333333"/>
                <w:kern w:val="36"/>
                <w:sz w:val="18"/>
                <w:szCs w:val="18"/>
                <w:lang w:val="en-US" w:eastAsia="zh-CN"/>
              </w:rPr>
              <w:t>Days Inn by Wyndham San Diego Hotel Circle Near SeaWorld</w:t>
            </w:r>
          </w:p>
        </w:tc>
      </w:tr>
      <w:tr w:rsidR="00FE5119" w:rsidRPr="00CE7874" w:rsidTr="000F3263">
        <w:tc>
          <w:tcPr>
            <w:tcW w:w="4508" w:type="dxa"/>
          </w:tcPr>
          <w:p w:rsidR="00FE5119" w:rsidRPr="00CE7874" w:rsidRDefault="00FE5119" w:rsidP="003437FA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Check-</w:t>
            </w:r>
            <w:r w:rsidR="00CE7874" w:rsidRPr="00CE7874">
              <w:rPr>
                <w:rFonts w:asciiTheme="majorHAnsi" w:hAnsiTheme="majorHAnsi" w:cstheme="majorHAnsi"/>
                <w:b/>
              </w:rPr>
              <w:t>in d</w:t>
            </w:r>
            <w:r w:rsidRPr="00CE7874">
              <w:rPr>
                <w:rFonts w:asciiTheme="majorHAnsi" w:hAnsiTheme="majorHAnsi" w:cstheme="majorHAnsi"/>
                <w:b/>
              </w:rPr>
              <w:t>ate</w:t>
            </w:r>
            <w:r w:rsidR="00620AF6" w:rsidRPr="00CE7874">
              <w:rPr>
                <w:rFonts w:asciiTheme="majorHAnsi" w:hAnsiTheme="majorHAnsi" w:cstheme="majorHAnsi"/>
              </w:rPr>
              <w:t xml:space="preserve">   </w:t>
            </w:r>
            <w:r w:rsidRPr="00CE7874">
              <w:rPr>
                <w:rFonts w:asciiTheme="majorHAnsi" w:hAnsiTheme="majorHAnsi" w:cstheme="majorHAnsi"/>
              </w:rPr>
              <w:tab/>
            </w:r>
            <w:sdt>
              <w:sdtPr>
                <w:rPr>
                  <w:rStyle w:val="Style9"/>
                </w:rPr>
                <w:id w:val="1387756680"/>
                <w:placeholder>
                  <w:docPart w:val="1751B3EB1E244CC7852A2B84DC7539FA"/>
                </w:placeholder>
                <w:date w:fullDate="2019-02-16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</w:rPr>
              </w:sdtEndPr>
              <w:sdtContent>
                <w:r w:rsidR="003437FA">
                  <w:rPr>
                    <w:rStyle w:val="Style9"/>
                  </w:rPr>
                  <w:t>16/02/2019</w:t>
                </w:r>
              </w:sdtContent>
            </w:sdt>
          </w:p>
        </w:tc>
        <w:tc>
          <w:tcPr>
            <w:tcW w:w="4559" w:type="dxa"/>
          </w:tcPr>
          <w:p w:rsidR="00FE5119" w:rsidRPr="00CE7874" w:rsidRDefault="00FE5119" w:rsidP="0092688D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Check-</w:t>
            </w:r>
            <w:r w:rsidR="00CE7874" w:rsidRPr="00CE7874">
              <w:rPr>
                <w:rFonts w:asciiTheme="majorHAnsi" w:hAnsiTheme="majorHAnsi" w:cstheme="majorHAnsi"/>
                <w:b/>
              </w:rPr>
              <w:t>out d</w:t>
            </w:r>
            <w:r w:rsidRPr="00CE7874">
              <w:rPr>
                <w:rFonts w:asciiTheme="majorHAnsi" w:hAnsiTheme="majorHAnsi" w:cstheme="majorHAnsi"/>
                <w:b/>
              </w:rPr>
              <w:t>ate</w:t>
            </w:r>
            <w:r w:rsidR="00620AF6" w:rsidRPr="00CE7874">
              <w:rPr>
                <w:rFonts w:asciiTheme="majorHAnsi" w:hAnsiTheme="majorHAnsi" w:cstheme="majorHAnsi"/>
              </w:rPr>
              <w:tab/>
            </w:r>
            <w:r w:rsidR="000F3263" w:rsidRPr="00CE7874">
              <w:rPr>
                <w:rFonts w:asciiTheme="majorHAnsi" w:hAnsiTheme="majorHAnsi" w:cstheme="majorHAnsi"/>
              </w:rPr>
              <w:t xml:space="preserve">  </w:t>
            </w:r>
            <w:sdt>
              <w:sdtPr>
                <w:rPr>
                  <w:rStyle w:val="Style7"/>
                </w:rPr>
                <w:id w:val="-7220189"/>
                <w:placeholder>
                  <w:docPart w:val="1696D357617540DFB9EC92E8CA0CDA80"/>
                </w:placeholder>
                <w:date w:fullDate="2019-02-21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3437FA">
                  <w:rPr>
                    <w:rStyle w:val="Style7"/>
                  </w:rPr>
                  <w:t>21/02/2019</w:t>
                </w:r>
              </w:sdtContent>
            </w:sdt>
          </w:p>
        </w:tc>
      </w:tr>
      <w:tr w:rsidR="00FE5119" w:rsidRPr="00CE7874" w:rsidTr="000F3263">
        <w:tc>
          <w:tcPr>
            <w:tcW w:w="4508" w:type="dxa"/>
          </w:tcPr>
          <w:p w:rsidR="00FE5119" w:rsidRPr="00CE7874" w:rsidRDefault="00FE5119" w:rsidP="003437FA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Check-in time</w:t>
            </w:r>
            <w:r w:rsidR="00620AF6" w:rsidRPr="00CE7874">
              <w:rPr>
                <w:rFonts w:asciiTheme="majorHAnsi" w:hAnsiTheme="majorHAnsi" w:cstheme="majorHAnsi"/>
              </w:rPr>
              <w:tab/>
            </w:r>
            <w:r w:rsidR="003437FA">
              <w:rPr>
                <w:rStyle w:val="Style7"/>
              </w:rPr>
              <w:t>17</w:t>
            </w:r>
            <w:r w:rsidR="0092688D">
              <w:rPr>
                <w:rStyle w:val="Style7"/>
              </w:rPr>
              <w:t>:</w:t>
            </w:r>
            <w:r w:rsidR="0002087E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</w:t>
            </w:r>
            <w:r w:rsidR="003437FA">
              <w:rPr>
                <w:rStyle w:val="Style7"/>
              </w:rPr>
              <w:t>0</w:t>
            </w:r>
            <w:r w:rsidR="00691014">
              <w:rPr>
                <w:rStyle w:val="Style7"/>
              </w:rPr>
              <w:t>0</w:t>
            </w:r>
          </w:p>
        </w:tc>
        <w:tc>
          <w:tcPr>
            <w:tcW w:w="4559" w:type="dxa"/>
          </w:tcPr>
          <w:p w:rsidR="00FE5119" w:rsidRPr="00CE7874" w:rsidRDefault="00FE5119" w:rsidP="003437FA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Check-out time</w:t>
            </w:r>
            <w:r w:rsidR="003C0BA8" w:rsidRPr="00CE7874">
              <w:rPr>
                <w:rFonts w:asciiTheme="majorHAnsi" w:hAnsiTheme="majorHAnsi" w:cstheme="majorHAnsi"/>
              </w:rPr>
              <w:t xml:space="preserve">   </w:t>
            </w:r>
            <w:r w:rsidR="0092688D">
              <w:rPr>
                <w:rStyle w:val="Style7"/>
              </w:rPr>
              <w:t>1</w:t>
            </w:r>
            <w:r w:rsidR="003437FA">
              <w:rPr>
                <w:rStyle w:val="Style7"/>
              </w:rPr>
              <w:t>4</w:t>
            </w:r>
            <w:r w:rsidR="0092688D">
              <w:rPr>
                <w:rStyle w:val="Style7"/>
              </w:rPr>
              <w:t>:</w:t>
            </w:r>
            <w:r w:rsidR="0092688D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</w:t>
            </w:r>
            <w:r w:rsidR="00691014">
              <w:rPr>
                <w:rStyle w:val="Style7"/>
              </w:rPr>
              <w:t>00</w:t>
            </w:r>
          </w:p>
        </w:tc>
      </w:tr>
      <w:tr w:rsidR="00FE5119" w:rsidRPr="00CE7874" w:rsidTr="000F3263">
        <w:tc>
          <w:tcPr>
            <w:tcW w:w="4508" w:type="dxa"/>
          </w:tcPr>
          <w:p w:rsidR="00FE5119" w:rsidRPr="00CE7874" w:rsidRDefault="00CE7874" w:rsidP="00FB4589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lastRenderedPageBreak/>
              <w:t>Room t</w:t>
            </w:r>
            <w:r w:rsidR="00FE5119" w:rsidRPr="00CE7874">
              <w:rPr>
                <w:rFonts w:asciiTheme="majorHAnsi" w:hAnsiTheme="majorHAnsi" w:cstheme="majorHAnsi"/>
                <w:b/>
              </w:rPr>
              <w:t>ype</w:t>
            </w:r>
            <w:r w:rsidR="00FB4589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Room type"/>
                <w:tag w:val="Room type"/>
                <w:id w:val="467176358"/>
                <w:placeholder>
                  <w:docPart w:val="E48377B881334277A2B305BE903A5A29"/>
                </w:placeholder>
                <w:dropDownList>
                  <w:listItem w:value="Choose an item."/>
                  <w:listItem w:displayText="Studio - Single" w:value="Studio - Single"/>
                  <w:listItem w:displayText="Studio - Twin" w:value="Studio - Twin"/>
                  <w:listItem w:displayText="Studio - Queen" w:value="Studio - Queen"/>
                  <w:listItem w:displayText="1bdrm - Single" w:value="1bdrm - Single"/>
                  <w:listItem w:displayText="1bdrm - Twin" w:value="1bdrm - Twin"/>
                  <w:listItem w:displayText="1bdrm - Queen" w:value="1bdrm - Queen"/>
                  <w:listItem w:displayText="2bdrm" w:value="2bdrm"/>
                  <w:listItem w:displayText="Other (specify in 'Notes' below)" w:value="Other (specify in 'Notes' below)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3437FA">
                  <w:rPr>
                    <w:rStyle w:val="Style7"/>
                  </w:rPr>
                  <w:t>1bdrm - Queen</w:t>
                </w:r>
              </w:sdtContent>
            </w:sdt>
          </w:p>
        </w:tc>
        <w:tc>
          <w:tcPr>
            <w:tcW w:w="4559" w:type="dxa"/>
          </w:tcPr>
          <w:p w:rsidR="00FE5119" w:rsidRPr="00CE7874" w:rsidRDefault="00CE7874" w:rsidP="00E84D78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Star r</w:t>
            </w:r>
            <w:r w:rsidR="00FE5119" w:rsidRPr="00CE7874">
              <w:rPr>
                <w:rFonts w:asciiTheme="majorHAnsi" w:hAnsiTheme="majorHAnsi" w:cstheme="majorHAnsi"/>
                <w:b/>
              </w:rPr>
              <w:t>ating</w:t>
            </w:r>
            <w:r w:rsidR="00FE5119" w:rsidRPr="00CE7874">
              <w:rPr>
                <w:rFonts w:asciiTheme="majorHAnsi" w:hAnsiTheme="majorHAnsi" w:cstheme="majorHAnsi"/>
              </w:rPr>
              <w:t xml:space="preserve"> </w:t>
            </w:r>
            <w:r w:rsidR="003C0BA8" w:rsidRPr="00CE7874">
              <w:rPr>
                <w:rFonts w:asciiTheme="majorHAnsi" w:hAnsiTheme="majorHAnsi" w:cstheme="majorHAnsi"/>
              </w:rPr>
              <w:t xml:space="preserve">  </w:t>
            </w:r>
            <w:r w:rsidR="00E84D78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7"/>
                </w:rPr>
                <w:alias w:val="Star rating"/>
                <w:tag w:val="Star rating"/>
                <w:id w:val="-1151901502"/>
                <w:placeholder>
                  <w:docPart w:val="5F6B95173DD34CD69F700B39307CEC3E"/>
                </w:placeholder>
                <w:showingPlcHdr/>
                <w:dropDownList>
                  <w:listItem w:value="Choose an item."/>
                  <w:listItem w:displayText="2*" w:value="2*"/>
                  <w:listItem w:displayText="3*" w:value="3*"/>
                  <w:listItem w:displayText="4*" w:value="4*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E84D78" w:rsidRPr="005D3EA0">
                  <w:rPr>
                    <w:rStyle w:val="a8"/>
                  </w:rPr>
                  <w:t>Choose an item.</w:t>
                </w:r>
              </w:sdtContent>
            </w:sdt>
          </w:p>
        </w:tc>
      </w:tr>
    </w:tbl>
    <w:p w:rsidR="00F35773" w:rsidRDefault="00F35773" w:rsidP="00BF6E9C">
      <w:pPr>
        <w:ind w:right="119"/>
        <w:rPr>
          <w:color w:val="000000"/>
          <w:spacing w:val="-1"/>
        </w:rPr>
      </w:pPr>
    </w:p>
    <w:p w:rsidR="00FB1386" w:rsidRPr="00CE7874" w:rsidRDefault="009353C1" w:rsidP="00BF6E9C">
      <w:pPr>
        <w:ind w:right="119"/>
        <w:rPr>
          <w:rFonts w:asciiTheme="majorHAnsi" w:hAnsiTheme="majorHAnsi" w:cstheme="majorHAnsi"/>
        </w:rPr>
      </w:pPr>
      <w:r>
        <w:rPr>
          <w:color w:val="000000"/>
          <w:spacing w:val="-1"/>
        </w:rPr>
        <w:t>**</w:t>
      </w:r>
      <w:r w:rsidR="0016434C" w:rsidRPr="009C2B42">
        <w:rPr>
          <w:color w:val="000000"/>
          <w:spacing w:val="-1"/>
        </w:rPr>
        <w:t>If</w:t>
      </w:r>
      <w:r w:rsidR="0016434C" w:rsidRPr="009C2B42">
        <w:rPr>
          <w:color w:val="000000"/>
          <w:spacing w:val="-6"/>
        </w:rPr>
        <w:t xml:space="preserve"> </w:t>
      </w:r>
      <w:r w:rsidR="0016434C" w:rsidRPr="009C2B42">
        <w:rPr>
          <w:color w:val="000000"/>
          <w:spacing w:val="-1"/>
        </w:rPr>
        <w:t>conference</w:t>
      </w:r>
      <w:r w:rsidR="0016434C" w:rsidRPr="009C2B42">
        <w:rPr>
          <w:color w:val="000000"/>
          <w:spacing w:val="-8"/>
        </w:rPr>
        <w:t xml:space="preserve"> </w:t>
      </w:r>
      <w:r w:rsidR="0016434C" w:rsidRPr="009C2B42">
        <w:rPr>
          <w:color w:val="000000"/>
          <w:spacing w:val="-1"/>
        </w:rPr>
        <w:t>accommodation</w:t>
      </w:r>
      <w:r w:rsidR="0016434C" w:rsidRPr="009C2B42">
        <w:rPr>
          <w:color w:val="000000"/>
          <w:spacing w:val="-5"/>
        </w:rPr>
        <w:t xml:space="preserve"> </w:t>
      </w:r>
      <w:r w:rsidR="0016434C" w:rsidRPr="009C2B42">
        <w:rPr>
          <w:color w:val="000000"/>
          <w:spacing w:val="-1"/>
        </w:rPr>
        <w:t>is</w:t>
      </w:r>
      <w:r w:rsidR="0016434C" w:rsidRPr="009C2B42">
        <w:rPr>
          <w:color w:val="000000"/>
          <w:spacing w:val="-7"/>
        </w:rPr>
        <w:t xml:space="preserve"> </w:t>
      </w:r>
      <w:r w:rsidR="0016434C" w:rsidRPr="009C2B42">
        <w:rPr>
          <w:color w:val="000000"/>
        </w:rPr>
        <w:t>supplied</w:t>
      </w:r>
      <w:r w:rsidR="0016434C" w:rsidRPr="009C2B42">
        <w:rPr>
          <w:color w:val="000000"/>
          <w:spacing w:val="-4"/>
        </w:rPr>
        <w:t xml:space="preserve"> </w:t>
      </w:r>
      <w:r w:rsidR="0016434C" w:rsidRPr="009C2B42">
        <w:rPr>
          <w:color w:val="000000"/>
          <w:spacing w:val="-1"/>
        </w:rPr>
        <w:t>via</w:t>
      </w:r>
      <w:r w:rsidR="0016434C" w:rsidRPr="009C2B42">
        <w:rPr>
          <w:color w:val="000000"/>
          <w:spacing w:val="-8"/>
        </w:rPr>
        <w:t xml:space="preserve"> </w:t>
      </w:r>
      <w:r w:rsidR="0016434C" w:rsidRPr="009C2B42">
        <w:rPr>
          <w:color w:val="000000"/>
        </w:rPr>
        <w:t>conference</w:t>
      </w:r>
      <w:r w:rsidR="0016434C" w:rsidRPr="009C2B42">
        <w:rPr>
          <w:color w:val="000000"/>
          <w:spacing w:val="-7"/>
        </w:rPr>
        <w:t xml:space="preserve"> </w:t>
      </w:r>
      <w:r w:rsidR="0016434C" w:rsidRPr="009C2B42">
        <w:rPr>
          <w:color w:val="000000"/>
          <w:spacing w:val="-1"/>
        </w:rPr>
        <w:t>registration</w:t>
      </w:r>
      <w:r w:rsidR="0016434C" w:rsidRPr="009C2B42">
        <w:rPr>
          <w:color w:val="000000"/>
          <w:spacing w:val="-6"/>
        </w:rPr>
        <w:t xml:space="preserve"> </w:t>
      </w:r>
      <w:r w:rsidR="0016434C" w:rsidRPr="009C2B42">
        <w:rPr>
          <w:color w:val="000000"/>
          <w:spacing w:val="-1"/>
        </w:rPr>
        <w:t>at</w:t>
      </w:r>
      <w:r w:rsidR="0016434C" w:rsidRPr="009C2B42">
        <w:rPr>
          <w:color w:val="000000"/>
          <w:spacing w:val="-6"/>
        </w:rPr>
        <w:t xml:space="preserve"> </w:t>
      </w:r>
      <w:r w:rsidR="0016434C" w:rsidRPr="009C2B42">
        <w:rPr>
          <w:color w:val="000000"/>
        </w:rPr>
        <w:t>a</w:t>
      </w:r>
      <w:r w:rsidR="0016434C" w:rsidRPr="009C2B42">
        <w:rPr>
          <w:color w:val="000000"/>
          <w:spacing w:val="-7"/>
        </w:rPr>
        <w:t xml:space="preserve"> </w:t>
      </w:r>
      <w:r w:rsidR="0016434C" w:rsidRPr="009C2B42">
        <w:rPr>
          <w:color w:val="000000"/>
        </w:rPr>
        <w:t>discounted</w:t>
      </w:r>
      <w:r w:rsidR="0016434C" w:rsidRPr="009C2B42">
        <w:rPr>
          <w:color w:val="000000"/>
          <w:spacing w:val="-7"/>
        </w:rPr>
        <w:t xml:space="preserve"> </w:t>
      </w:r>
      <w:r w:rsidR="0016434C" w:rsidRPr="009C2B42">
        <w:rPr>
          <w:color w:val="000000"/>
        </w:rPr>
        <w:t>group</w:t>
      </w:r>
      <w:r w:rsidR="0016434C" w:rsidRPr="009C2B42">
        <w:rPr>
          <w:color w:val="000000"/>
          <w:spacing w:val="-8"/>
        </w:rPr>
        <w:t xml:space="preserve"> </w:t>
      </w:r>
      <w:r w:rsidR="0016434C" w:rsidRPr="009C2B42">
        <w:rPr>
          <w:color w:val="000000"/>
        </w:rPr>
        <w:t>rate,</w:t>
      </w:r>
      <w:r w:rsidR="0016434C" w:rsidRPr="009C2B42">
        <w:rPr>
          <w:color w:val="000000"/>
          <w:spacing w:val="-7"/>
        </w:rPr>
        <w:t xml:space="preserve"> </w:t>
      </w:r>
      <w:r w:rsidR="0016434C" w:rsidRPr="009C2B42">
        <w:rPr>
          <w:color w:val="000000"/>
        </w:rPr>
        <w:t>please</w:t>
      </w:r>
      <w:r w:rsidR="0016434C" w:rsidRPr="009C2B42">
        <w:rPr>
          <w:color w:val="000000"/>
          <w:spacing w:val="-8"/>
        </w:rPr>
        <w:t xml:space="preserve"> </w:t>
      </w:r>
      <w:r w:rsidR="0016434C" w:rsidRPr="009C2B42">
        <w:rPr>
          <w:color w:val="000000"/>
        </w:rPr>
        <w:t>contact</w:t>
      </w:r>
      <w:r w:rsidR="0016434C">
        <w:rPr>
          <w:color w:val="000000"/>
        </w:rPr>
        <w:t xml:space="preserve"> </w:t>
      </w:r>
      <w:hyperlink r:id="rId9" w:history="1">
        <w:r w:rsidR="00D82ABF" w:rsidRPr="00067A69">
          <w:rPr>
            <w:rStyle w:val="aa"/>
            <w:spacing w:val="-1"/>
            <w:u w:color="0563C1"/>
          </w:rPr>
          <w:t>bioeng-travel-admin@list.bioeng.auckland.ac.nz</w:t>
        </w:r>
        <w:r w:rsidR="00D82ABF" w:rsidRPr="00067A69">
          <w:rPr>
            <w:rStyle w:val="aa"/>
            <w:spacing w:val="-7"/>
            <w:u w:color="0563C1"/>
          </w:rPr>
          <w:t xml:space="preserve"> </w:t>
        </w:r>
      </w:hyperlink>
      <w:r w:rsidR="0016434C" w:rsidRPr="009C2B42">
        <w:rPr>
          <w:color w:val="000000"/>
          <w:spacing w:val="-1"/>
        </w:rPr>
        <w:t>to</w:t>
      </w:r>
      <w:r w:rsidR="0016434C" w:rsidRPr="009C2B42">
        <w:rPr>
          <w:color w:val="000000"/>
          <w:spacing w:val="-5"/>
        </w:rPr>
        <w:t xml:space="preserve"> </w:t>
      </w:r>
      <w:r>
        <w:rPr>
          <w:color w:val="000000"/>
        </w:rPr>
        <w:t xml:space="preserve">book and </w:t>
      </w:r>
      <w:r w:rsidR="0016434C" w:rsidRPr="009C2B42">
        <w:rPr>
          <w:color w:val="000000"/>
        </w:rPr>
        <w:t>pay</w:t>
      </w:r>
      <w:r w:rsidR="0016434C" w:rsidRPr="009C2B42">
        <w:rPr>
          <w:color w:val="000000"/>
          <w:spacing w:val="-10"/>
        </w:rPr>
        <w:t xml:space="preserve"> </w:t>
      </w:r>
      <w:r w:rsidR="0016434C" w:rsidRPr="009C2B42">
        <w:rPr>
          <w:color w:val="000000"/>
        </w:rPr>
        <w:t>for</w:t>
      </w:r>
      <w:r w:rsidR="0016434C" w:rsidRPr="009C2B42">
        <w:rPr>
          <w:color w:val="000000"/>
          <w:spacing w:val="-5"/>
        </w:rPr>
        <w:t xml:space="preserve"> </w:t>
      </w:r>
      <w:r w:rsidR="0016434C" w:rsidRPr="009C2B42">
        <w:rPr>
          <w:color w:val="000000"/>
          <w:spacing w:val="-1"/>
        </w:rPr>
        <w:t>this</w:t>
      </w:r>
      <w:r w:rsidR="0016434C" w:rsidRPr="009C2B42">
        <w:rPr>
          <w:color w:val="000000"/>
          <w:spacing w:val="-3"/>
        </w:rPr>
        <w:t xml:space="preserve"> </w:t>
      </w:r>
      <w:r w:rsidR="0016434C" w:rsidRPr="009C2B42">
        <w:rPr>
          <w:color w:val="000000"/>
          <w:spacing w:val="-1"/>
        </w:rPr>
        <w:t>with</w:t>
      </w:r>
      <w:r w:rsidR="0016434C" w:rsidRPr="009C2B42">
        <w:rPr>
          <w:color w:val="000000"/>
          <w:spacing w:val="-4"/>
        </w:rPr>
        <w:t xml:space="preserve"> </w:t>
      </w:r>
      <w:r w:rsidR="0016434C" w:rsidRPr="009C2B42">
        <w:rPr>
          <w:color w:val="000000"/>
          <w:spacing w:val="-1"/>
        </w:rPr>
        <w:t>the</w:t>
      </w:r>
      <w:r w:rsidR="0016434C" w:rsidRPr="009C2B42">
        <w:rPr>
          <w:color w:val="000000"/>
          <w:spacing w:val="-5"/>
        </w:rPr>
        <w:t xml:space="preserve"> </w:t>
      </w:r>
      <w:r w:rsidR="0016434C" w:rsidRPr="009C2B42">
        <w:rPr>
          <w:color w:val="000000"/>
        </w:rPr>
        <w:t>ABI</w:t>
      </w:r>
      <w:r w:rsidR="0016434C" w:rsidRPr="009C2B42">
        <w:rPr>
          <w:color w:val="000000"/>
          <w:spacing w:val="-6"/>
        </w:rPr>
        <w:t xml:space="preserve"> </w:t>
      </w:r>
      <w:r w:rsidR="0016434C" w:rsidRPr="009C2B42">
        <w:rPr>
          <w:color w:val="000000"/>
        </w:rPr>
        <w:t>credit</w:t>
      </w:r>
      <w:r w:rsidR="0016434C" w:rsidRPr="009C2B42">
        <w:rPr>
          <w:color w:val="000000"/>
          <w:spacing w:val="-7"/>
        </w:rPr>
        <w:t xml:space="preserve"> </w:t>
      </w:r>
      <w:r w:rsidR="0016434C" w:rsidRPr="009C2B42">
        <w:rPr>
          <w:color w:val="000000"/>
          <w:spacing w:val="-1"/>
        </w:rPr>
        <w:t>card.</w:t>
      </w:r>
      <w:r w:rsidR="00C7419B" w:rsidRPr="00CE7874">
        <w:rPr>
          <w:rFonts w:asciiTheme="majorHAnsi" w:hAnsiTheme="majorHAnsi" w:cstheme="majorHAnsi"/>
        </w:rPr>
        <w:tab/>
      </w:r>
      <w:r w:rsidR="00C7419B" w:rsidRPr="00CE7874">
        <w:rPr>
          <w:rFonts w:asciiTheme="majorHAnsi" w:hAnsiTheme="majorHAnsi" w:cstheme="majorHAnsi"/>
        </w:rPr>
        <w:tab/>
      </w:r>
      <w:r w:rsidR="00C7419B" w:rsidRPr="00CE7874">
        <w:rPr>
          <w:rFonts w:asciiTheme="majorHAnsi" w:hAnsiTheme="majorHAnsi" w:cstheme="majorHAnsi"/>
        </w:rPr>
        <w:tab/>
      </w:r>
    </w:p>
    <w:p w:rsidR="00FB1386" w:rsidRPr="00CE7874" w:rsidRDefault="00FB1386" w:rsidP="00C2248E">
      <w:pPr>
        <w:pStyle w:val="Style1"/>
        <w:numPr>
          <w:ilvl w:val="0"/>
          <w:numId w:val="5"/>
        </w:numPr>
        <w:ind w:left="426" w:hanging="426"/>
        <w:rPr>
          <w:rFonts w:cstheme="majorHAnsi"/>
          <w:color w:val="FF0000"/>
        </w:rPr>
      </w:pPr>
      <w:r w:rsidRPr="00CE7874">
        <w:rPr>
          <w:rFonts w:cstheme="majorHAnsi"/>
          <w:color w:val="FF0000"/>
        </w:rPr>
        <w:t>CARS</w:t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7874" w:rsidRPr="00CE7874" w:rsidTr="003437FA">
        <w:trPr>
          <w:trHeight w:val="302"/>
        </w:trPr>
        <w:tc>
          <w:tcPr>
            <w:tcW w:w="9016" w:type="dxa"/>
            <w:gridSpan w:val="2"/>
          </w:tcPr>
          <w:p w:rsidR="00CE7874" w:rsidRPr="0084683E" w:rsidRDefault="00CE7874" w:rsidP="003437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821738">
              <w:rPr>
                <w:rFonts w:asciiTheme="majorHAnsi" w:hAnsiTheme="majorHAnsi" w:cstheme="majorHAnsi"/>
                <w:color w:val="2F5496" w:themeColor="accent5" w:themeShade="BF"/>
                <w:sz w:val="26"/>
                <w:szCs w:val="26"/>
              </w:rPr>
              <w:t>PICK-UP DETAILS</w:t>
            </w:r>
          </w:p>
        </w:tc>
      </w:tr>
      <w:tr w:rsidR="00B15DCF" w:rsidRPr="00CE7874" w:rsidTr="003437FA">
        <w:trPr>
          <w:trHeight w:val="302"/>
        </w:trPr>
        <w:tc>
          <w:tcPr>
            <w:tcW w:w="9016" w:type="dxa"/>
            <w:gridSpan w:val="2"/>
          </w:tcPr>
          <w:p w:rsidR="00B15DCF" w:rsidRPr="00821738" w:rsidRDefault="00FB4589" w:rsidP="00FB4589">
            <w:pPr>
              <w:rPr>
                <w:rFonts w:asciiTheme="majorHAnsi" w:hAnsiTheme="majorHAnsi" w:cstheme="majorHAnsi"/>
                <w:color w:val="2F5496" w:themeColor="accent5" w:themeShade="BF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</w:rPr>
              <w:t>Car t</w:t>
            </w:r>
            <w:r w:rsidR="00B15DCF" w:rsidRPr="00CE7874">
              <w:rPr>
                <w:rFonts w:asciiTheme="majorHAnsi" w:hAnsiTheme="majorHAnsi" w:cstheme="majorHAnsi"/>
                <w:b/>
              </w:rPr>
              <w:t>ype</w:t>
            </w:r>
            <w:r w:rsidR="00B15DCF"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alias w:val="Car type"/>
                <w:tag w:val="Car type"/>
                <w:id w:val="186725273"/>
                <w:placeholder>
                  <w:docPart w:val="5E7AA6AADC6A453BB72EF1D59C2814CC"/>
                </w:placeholder>
                <w:showingPlcHdr/>
                <w:dropDownList>
                  <w:listItem w:value="Choose an item."/>
                  <w:listItem w:displayText="Economy (3 door)" w:value="Economy (3 door)"/>
                  <w:listItem w:displayText="Intermediate (4 door)" w:value="Intermediate (4 door)"/>
                  <w:listItem w:displayText="Full Size - 4 door" w:value="Full Size - 4 door"/>
                  <w:listItem w:displayText="4WD - 4 door" w:value="4WD - 4 door"/>
                  <w:listItem w:displayText="Van - 8 seater" w:value="Van - 8 seater"/>
                  <w:listItem w:displayText="Other (specify in 'Notes' below)" w:value="Other (specify in 'Notes' below)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Pr="005D3EA0">
                  <w:rPr>
                    <w:rStyle w:val="a8"/>
                  </w:rPr>
                  <w:t>Choose an item.</w:t>
                </w:r>
              </w:sdtContent>
            </w:sdt>
          </w:p>
        </w:tc>
      </w:tr>
      <w:tr w:rsidR="00FE5119" w:rsidRPr="00CE7874" w:rsidTr="003437FA">
        <w:tc>
          <w:tcPr>
            <w:tcW w:w="4508" w:type="dxa"/>
          </w:tcPr>
          <w:p w:rsidR="00FE5119" w:rsidRPr="00CE7874" w:rsidRDefault="00FE5119" w:rsidP="000F3263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Pick-up date</w:t>
            </w:r>
            <w:r w:rsidR="000F3263" w:rsidRPr="00CE7874">
              <w:rPr>
                <w:rFonts w:asciiTheme="majorHAnsi" w:hAnsiTheme="majorHAnsi" w:cstheme="majorHAnsi"/>
              </w:rPr>
              <w:t xml:space="preserve">   </w:t>
            </w:r>
            <w:r w:rsidR="00620AF6" w:rsidRPr="00CE7874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3"/>
                </w:rPr>
                <w:id w:val="630445712"/>
                <w:placeholder>
                  <w:docPart w:val="B2719C49B9FC4312A076D85F5595E5DC"/>
                </w:placeholder>
                <w:showingPlcHdr/>
                <w:date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620AF6" w:rsidRPr="00CE7874">
                  <w:rPr>
                    <w:rStyle w:val="a8"/>
                    <w:rFonts w:asciiTheme="majorHAnsi" w:hAnsiTheme="majorHAnsi" w:cstheme="majorHAnsi"/>
                  </w:rPr>
                  <w:t>Click or tap to enter a date.</w:t>
                </w:r>
              </w:sdtContent>
            </w:sdt>
          </w:p>
        </w:tc>
        <w:tc>
          <w:tcPr>
            <w:tcW w:w="4508" w:type="dxa"/>
          </w:tcPr>
          <w:p w:rsidR="00FE5119" w:rsidRPr="00CE7874" w:rsidRDefault="00FE5119" w:rsidP="00FE5119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Pick-up</w:t>
            </w:r>
            <w:r w:rsidRPr="00CE7874">
              <w:rPr>
                <w:rFonts w:asciiTheme="majorHAnsi" w:hAnsiTheme="majorHAnsi" w:cstheme="majorHAnsi"/>
              </w:rPr>
              <w:t xml:space="preserve"> </w:t>
            </w:r>
            <w:r w:rsidRPr="00CE7874">
              <w:rPr>
                <w:rFonts w:asciiTheme="majorHAnsi" w:hAnsiTheme="majorHAnsi" w:cstheme="majorHAnsi"/>
                <w:b/>
              </w:rPr>
              <w:t>time</w:t>
            </w:r>
            <w:r w:rsidR="000F3263"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574950198"/>
                <w:placeholder>
                  <w:docPart w:val="72F21C7067154630BE679508B92741BA"/>
                </w:placeholder>
                <w:temporary/>
                <w:comboBox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</w:comboBox>
              </w:sdtPr>
              <w:sdtContent>
                <w:r w:rsidR="0002087E" w:rsidRPr="0021689D">
                  <w:rPr>
                    <w:rStyle w:val="Style7"/>
                  </w:rPr>
                  <w:t>HH</w:t>
                </w:r>
              </w:sdtContent>
            </w:sdt>
            <w:r w:rsidR="0002087E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   </w:t>
            </w:r>
            <w:sdt>
              <w:sdtPr>
                <w:rPr>
                  <w:rStyle w:val="Style7"/>
                </w:rPr>
                <w:id w:val="1901945537"/>
                <w:placeholder>
                  <w:docPart w:val="72F21C7067154630BE679508B92741BA"/>
                </w:placeholder>
                <w:temporary/>
                <w:comboBox>
                  <w:listItem w:displayText="00" w:value="00"/>
                  <w:listItem w:displayText="15" w:value="15"/>
                  <w:listItem w:displayText="30" w:value="30"/>
                  <w:listItem w:displayText="45" w:value="45"/>
                </w:comboBox>
              </w:sdtPr>
              <w:sdtContent>
                <w:r w:rsidR="0002087E" w:rsidRPr="0021689D">
                  <w:rPr>
                    <w:rStyle w:val="Style7"/>
                  </w:rPr>
                  <w:t>MM</w:t>
                </w:r>
              </w:sdtContent>
            </w:sdt>
          </w:p>
        </w:tc>
      </w:tr>
      <w:tr w:rsidR="00FE5119" w:rsidRPr="00CE7874" w:rsidTr="003437FA">
        <w:tc>
          <w:tcPr>
            <w:tcW w:w="4508" w:type="dxa"/>
          </w:tcPr>
          <w:p w:rsidR="00FE5119" w:rsidRPr="00CE7874" w:rsidRDefault="00FE5119" w:rsidP="000F3263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Pick-up city</w:t>
            </w:r>
            <w:r w:rsidR="000F3263"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475524674"/>
                <w:placeholder>
                  <w:docPart w:val="6388DA3978DB4C59AC344C094567AF69"/>
                </w:placeholder>
                <w:temporary/>
                <w:showingPlcHdr/>
                <w:text/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C832B5" w:rsidRPr="002E32FB">
                  <w:rPr>
                    <w:rStyle w:val="a8"/>
                  </w:rPr>
                  <w:t>Click or tap here to enter text.</w:t>
                </w:r>
              </w:sdtContent>
            </w:sdt>
          </w:p>
        </w:tc>
        <w:tc>
          <w:tcPr>
            <w:tcW w:w="4508" w:type="dxa"/>
          </w:tcPr>
          <w:p w:rsidR="00FE5119" w:rsidRPr="00CE7874" w:rsidRDefault="00FE5119" w:rsidP="00FB4589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Pick-up location</w:t>
            </w:r>
            <w:r w:rsidR="000F3263" w:rsidRPr="00CE7874">
              <w:rPr>
                <w:rFonts w:asciiTheme="majorHAnsi" w:hAnsiTheme="majorHAnsi" w:cstheme="majorHAnsi"/>
              </w:rPr>
              <w:t xml:space="preserve">  </w:t>
            </w:r>
            <w:r w:rsidR="000F3263" w:rsidRPr="00CE7874">
              <w:rPr>
                <w:rFonts w:asciiTheme="majorHAnsi" w:hAnsiTheme="majorHAnsi" w:cstheme="majorHAnsi"/>
                <w:color w:val="FF0000"/>
              </w:rPr>
              <w:t xml:space="preserve"> </w:t>
            </w:r>
            <w:sdt>
              <w:sdtPr>
                <w:rPr>
                  <w:rStyle w:val="Style7"/>
                </w:rPr>
                <w:alias w:val="Pick-up location"/>
                <w:tag w:val="Pick-up location"/>
                <w:id w:val="-2147431943"/>
                <w:placeholder>
                  <w:docPart w:val="5E7AA6AADC6A453BB72EF1D59C2814CC"/>
                </w:placeholder>
                <w:showingPlcHdr/>
                <w:dropDownList>
                  <w:listItem w:value="Choose an item."/>
                  <w:listItem w:displayText="Airport" w:value="Airport"/>
                  <w:listItem w:displayText="Central city location" w:value="Central city location"/>
                  <w:listItem w:displayText="Other (Specify in 'Notes' below)" w:value="Other (Specify in 'Notes' below)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FF0000"/>
                </w:rPr>
              </w:sdtEndPr>
              <w:sdtContent>
                <w:r w:rsidR="00FB4589" w:rsidRPr="005D3EA0">
                  <w:rPr>
                    <w:rStyle w:val="a8"/>
                  </w:rPr>
                  <w:t>Choose an item.</w:t>
                </w:r>
              </w:sdtContent>
            </w:sdt>
          </w:p>
        </w:tc>
      </w:tr>
      <w:tr w:rsidR="00620AF6" w:rsidRPr="00CE7874" w:rsidTr="003437FA">
        <w:tc>
          <w:tcPr>
            <w:tcW w:w="9016" w:type="dxa"/>
            <w:gridSpan w:val="2"/>
          </w:tcPr>
          <w:p w:rsidR="00620AF6" w:rsidRPr="00CE7874" w:rsidRDefault="00620AF6" w:rsidP="003437FA">
            <w:pPr>
              <w:rPr>
                <w:rFonts w:asciiTheme="majorHAnsi" w:hAnsiTheme="majorHAnsi" w:cstheme="majorHAnsi"/>
              </w:rPr>
            </w:pPr>
          </w:p>
        </w:tc>
      </w:tr>
      <w:tr w:rsidR="00CE7874" w:rsidRPr="00CE7874" w:rsidTr="003437FA">
        <w:tc>
          <w:tcPr>
            <w:tcW w:w="9016" w:type="dxa"/>
            <w:gridSpan w:val="2"/>
          </w:tcPr>
          <w:p w:rsidR="00CE7874" w:rsidRPr="00CE7874" w:rsidRDefault="00CE7874" w:rsidP="003437FA">
            <w:pPr>
              <w:rPr>
                <w:rFonts w:asciiTheme="majorHAnsi" w:hAnsiTheme="majorHAnsi" w:cstheme="majorHAnsi"/>
              </w:rPr>
            </w:pPr>
            <w:r w:rsidRPr="00821738">
              <w:rPr>
                <w:rFonts w:asciiTheme="majorHAnsi" w:hAnsiTheme="majorHAnsi" w:cstheme="majorHAnsi"/>
                <w:color w:val="2F5496" w:themeColor="accent5" w:themeShade="BF"/>
                <w:sz w:val="26"/>
                <w:szCs w:val="26"/>
              </w:rPr>
              <w:t>DROP-OFF DETAILS</w:t>
            </w:r>
          </w:p>
        </w:tc>
      </w:tr>
      <w:tr w:rsidR="00FE5119" w:rsidRPr="00CE7874" w:rsidTr="003437FA">
        <w:tc>
          <w:tcPr>
            <w:tcW w:w="4508" w:type="dxa"/>
          </w:tcPr>
          <w:p w:rsidR="00FE5119" w:rsidRPr="00CE7874" w:rsidRDefault="00FE5119" w:rsidP="003437FA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Drop-off date</w:t>
            </w:r>
            <w:r w:rsidR="000F3263" w:rsidRPr="00CE7874">
              <w:rPr>
                <w:rFonts w:asciiTheme="majorHAnsi" w:hAnsiTheme="majorHAnsi" w:cstheme="majorHAnsi"/>
              </w:rPr>
              <w:t xml:space="preserve">   </w:t>
            </w:r>
            <w:r w:rsidR="00620AF6" w:rsidRPr="00CE7874">
              <w:rPr>
                <w:rFonts w:asciiTheme="majorHAnsi" w:hAnsiTheme="majorHAnsi" w:cstheme="majorHAnsi"/>
              </w:rPr>
              <w:t xml:space="preserve"> </w:t>
            </w:r>
            <w:sdt>
              <w:sdtPr>
                <w:rPr>
                  <w:rStyle w:val="Style7"/>
                </w:rPr>
                <w:id w:val="714243996"/>
                <w:placeholder>
                  <w:docPart w:val="D8145EE03A7246C8874D17B4AA337EE9"/>
                </w:placeholder>
                <w:showingPlcHdr/>
                <w:date>
                  <w:dateFormat w:val="d/MM/yyyy"/>
                  <w:lid w:val="en-NZ"/>
                  <w:storeMappedDataAs w:val="dateTime"/>
                  <w:calendar w:val="gregorian"/>
                </w:date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620AF6" w:rsidRPr="00CE7874">
                  <w:rPr>
                    <w:rStyle w:val="a8"/>
                    <w:rFonts w:asciiTheme="majorHAnsi" w:hAnsiTheme="majorHAnsi" w:cstheme="majorHAnsi"/>
                  </w:rPr>
                  <w:t>Click or tap to enter a date.</w:t>
                </w:r>
              </w:sdtContent>
            </w:sdt>
          </w:p>
        </w:tc>
        <w:tc>
          <w:tcPr>
            <w:tcW w:w="4508" w:type="dxa"/>
          </w:tcPr>
          <w:p w:rsidR="00FE5119" w:rsidRPr="00CE7874" w:rsidRDefault="00FE5119" w:rsidP="003437FA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Drop-off time</w:t>
            </w:r>
            <w:r w:rsidR="000F3263"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1379288596"/>
                <w:placeholder>
                  <w:docPart w:val="57A21E1F00F94761AC40DD82D119267D"/>
                </w:placeholder>
                <w:temporary/>
                <w:comboBox>
                  <w:listItem w:displayText="01" w:value="01"/>
                  <w:listItem w:displayText="02" w:value="02"/>
                  <w:listItem w:displayText="03" w:value="03"/>
                  <w:listItem w:displayText="04" w:value="04"/>
                  <w:listItem w:displayText="05" w:value="05"/>
                  <w:listItem w:displayText="06" w:value="06"/>
                  <w:listItem w:displayText="07" w:value="07"/>
                  <w:listItem w:displayText="08" w:value="08"/>
                  <w:listItem w:displayText="09" w:value="0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</w:comboBox>
              </w:sdtPr>
              <w:sdtContent>
                <w:r w:rsidR="0002087E" w:rsidRPr="0021689D">
                  <w:rPr>
                    <w:rStyle w:val="Style7"/>
                  </w:rPr>
                  <w:t>HH</w:t>
                </w:r>
              </w:sdtContent>
            </w:sdt>
            <w:r w:rsidR="0002087E" w:rsidRPr="00CE7874">
              <w:rPr>
                <w:rFonts w:asciiTheme="majorHAnsi" w:hAnsiTheme="majorHAnsi" w:cstheme="majorHAnsi"/>
                <w:color w:val="808080" w:themeColor="background1" w:themeShade="80"/>
              </w:rPr>
              <w:t xml:space="preserve">      </w:t>
            </w:r>
            <w:sdt>
              <w:sdtPr>
                <w:rPr>
                  <w:rStyle w:val="Style7"/>
                </w:rPr>
                <w:id w:val="-958030792"/>
                <w:placeholder>
                  <w:docPart w:val="57A21E1F00F94761AC40DD82D119267D"/>
                </w:placeholder>
                <w:temporary/>
                <w:comboBox>
                  <w:listItem w:displayText="00" w:value="00"/>
                  <w:listItem w:displayText="15" w:value="15"/>
                  <w:listItem w:displayText="30" w:value="30"/>
                  <w:listItem w:displayText="45" w:value="45"/>
                </w:comboBox>
              </w:sdtPr>
              <w:sdtContent>
                <w:r w:rsidR="0002087E" w:rsidRPr="0021689D">
                  <w:rPr>
                    <w:rStyle w:val="Style7"/>
                  </w:rPr>
                  <w:t>MM</w:t>
                </w:r>
              </w:sdtContent>
            </w:sdt>
          </w:p>
        </w:tc>
      </w:tr>
      <w:tr w:rsidR="00FE5119" w:rsidRPr="00CE7874" w:rsidTr="003437FA">
        <w:tc>
          <w:tcPr>
            <w:tcW w:w="4508" w:type="dxa"/>
          </w:tcPr>
          <w:p w:rsidR="00FE5119" w:rsidRPr="00CE7874" w:rsidRDefault="00FE5119" w:rsidP="000F3263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Drop-off city</w:t>
            </w:r>
            <w:r w:rsidR="000F3263" w:rsidRPr="00CE7874">
              <w:rPr>
                <w:rFonts w:asciiTheme="majorHAnsi" w:hAnsiTheme="majorHAnsi" w:cstheme="majorHAnsi"/>
              </w:rPr>
              <w:t xml:space="preserve">   </w:t>
            </w:r>
            <w:sdt>
              <w:sdtPr>
                <w:rPr>
                  <w:rStyle w:val="Style7"/>
                </w:rPr>
                <w:id w:val="-1423018105"/>
                <w:placeholder>
                  <w:docPart w:val="6598FB65640C4AC1AEA96F33B60DC058"/>
                </w:placeholder>
                <w:temporary/>
                <w:showingPlcHdr/>
                <w:text/>
              </w:sdtPr>
              <w:sdtEndPr>
                <w:rPr>
                  <w:rStyle w:val="a0"/>
                  <w:rFonts w:asciiTheme="majorHAnsi" w:hAnsiTheme="majorHAnsi" w:cstheme="majorHAnsi"/>
                  <w:color w:val="auto"/>
                </w:rPr>
              </w:sdtEndPr>
              <w:sdtContent>
                <w:r w:rsidR="00C832B5" w:rsidRPr="002E32FB">
                  <w:rPr>
                    <w:rStyle w:val="a8"/>
                  </w:rPr>
                  <w:t>Click or tap here to enter text.</w:t>
                </w:r>
              </w:sdtContent>
            </w:sdt>
          </w:p>
        </w:tc>
        <w:tc>
          <w:tcPr>
            <w:tcW w:w="4508" w:type="dxa"/>
          </w:tcPr>
          <w:p w:rsidR="00FE5119" w:rsidRPr="00CE7874" w:rsidRDefault="00FE5119" w:rsidP="00FB4589">
            <w:pPr>
              <w:rPr>
                <w:rFonts w:asciiTheme="majorHAnsi" w:hAnsiTheme="majorHAnsi" w:cstheme="majorHAnsi"/>
              </w:rPr>
            </w:pPr>
            <w:r w:rsidRPr="00CE7874">
              <w:rPr>
                <w:rFonts w:asciiTheme="majorHAnsi" w:hAnsiTheme="majorHAnsi" w:cstheme="majorHAnsi"/>
                <w:b/>
              </w:rPr>
              <w:t>Drop-off location</w:t>
            </w:r>
            <w:r w:rsidR="00706F06" w:rsidRPr="00CE7874">
              <w:rPr>
                <w:rFonts w:asciiTheme="majorHAnsi" w:hAnsiTheme="majorHAnsi" w:cstheme="majorHAnsi"/>
                <w:color w:val="FF0000"/>
              </w:rPr>
              <w:t xml:space="preserve">   </w:t>
            </w:r>
            <w:sdt>
              <w:sdtPr>
                <w:rPr>
                  <w:rStyle w:val="Style7"/>
                </w:rPr>
                <w:alias w:val="Drop-off location"/>
                <w:tag w:val="Drop-off location"/>
                <w:id w:val="-1183359117"/>
                <w:placeholder>
                  <w:docPart w:val="B00617A456A24F5AB7920DB9C00618F8"/>
                </w:placeholder>
                <w:showingPlcHdr/>
                <w:dropDownList>
                  <w:listItem w:value="Choose an item."/>
                  <w:listItem w:displayText="Airport" w:value="Airport"/>
                  <w:listItem w:displayText="Central city location" w:value="Central city location"/>
                  <w:listItem w:displayText="Other (Specify in 'Notes' below)" w:value="Other (Specify in 'Notes' below)"/>
                </w:dropDownList>
              </w:sdtPr>
              <w:sdtEndPr>
                <w:rPr>
                  <w:rStyle w:val="a0"/>
                  <w:rFonts w:asciiTheme="majorHAnsi" w:hAnsiTheme="majorHAnsi" w:cstheme="majorHAnsi"/>
                  <w:color w:val="FF0000"/>
                </w:rPr>
              </w:sdtEndPr>
              <w:sdtContent>
                <w:r w:rsidR="00FB4589" w:rsidRPr="005D3EA0">
                  <w:rPr>
                    <w:rStyle w:val="a8"/>
                  </w:rPr>
                  <w:t>Choose an item.</w:t>
                </w:r>
              </w:sdtContent>
            </w:sdt>
          </w:p>
        </w:tc>
      </w:tr>
    </w:tbl>
    <w:p w:rsidR="00FB1386" w:rsidRPr="00CE7874" w:rsidRDefault="00FB1386">
      <w:pPr>
        <w:rPr>
          <w:rFonts w:asciiTheme="majorHAnsi" w:hAnsiTheme="majorHAnsi" w:cstheme="majorHAnsi"/>
        </w:rPr>
      </w:pPr>
    </w:p>
    <w:p w:rsidR="00FB1386" w:rsidRPr="00CE7874" w:rsidRDefault="00CE7874" w:rsidP="00C2248E">
      <w:pPr>
        <w:pStyle w:val="Style1"/>
        <w:numPr>
          <w:ilvl w:val="0"/>
          <w:numId w:val="5"/>
        </w:numPr>
        <w:ind w:left="426" w:hanging="426"/>
        <w:rPr>
          <w:rFonts w:cstheme="majorHAnsi"/>
          <w:color w:val="FF0000"/>
        </w:rPr>
      </w:pPr>
      <w:r>
        <w:rPr>
          <w:rFonts w:cstheme="majorHAnsi"/>
          <w:color w:val="FF0000"/>
        </w:rPr>
        <w:t>NOTES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7419B" w:rsidRPr="00CE7874" w:rsidTr="00C7419B">
        <w:tc>
          <w:tcPr>
            <w:tcW w:w="9016" w:type="dxa"/>
          </w:tcPr>
          <w:p w:rsidR="005F0F52" w:rsidRDefault="005F0F52">
            <w:pPr>
              <w:rPr>
                <w:rFonts w:asciiTheme="majorHAnsi" w:hAnsiTheme="majorHAnsi" w:cstheme="majorHAnsi"/>
                <w:color w:val="2F5496" w:themeColor="accent5" w:themeShade="BF"/>
              </w:rPr>
            </w:pPr>
          </w:p>
          <w:p w:rsidR="00F74BA9" w:rsidRDefault="00F74BA9">
            <w:pPr>
              <w:rPr>
                <w:rFonts w:asciiTheme="majorHAnsi" w:hAnsiTheme="majorHAnsi" w:cstheme="majorHAnsi"/>
                <w:color w:val="2F5496" w:themeColor="accent5" w:themeShade="BF"/>
              </w:rPr>
            </w:pPr>
          </w:p>
          <w:p w:rsidR="00F74BA9" w:rsidRPr="00F74BA9" w:rsidRDefault="00F74BA9">
            <w:pPr>
              <w:rPr>
                <w:rFonts w:asciiTheme="majorHAnsi" w:hAnsiTheme="majorHAnsi" w:cstheme="majorHAnsi"/>
                <w:color w:val="2F5496" w:themeColor="accent5" w:themeShade="BF"/>
              </w:rPr>
            </w:pPr>
          </w:p>
          <w:p w:rsidR="005F0F52" w:rsidRPr="00F74BA9" w:rsidRDefault="005F0F52">
            <w:pPr>
              <w:rPr>
                <w:rFonts w:asciiTheme="majorHAnsi" w:hAnsiTheme="majorHAnsi" w:cstheme="majorHAnsi"/>
                <w:color w:val="2F5496" w:themeColor="accent5" w:themeShade="BF"/>
              </w:rPr>
            </w:pPr>
          </w:p>
          <w:p w:rsidR="005F0F52" w:rsidRPr="00F74BA9" w:rsidRDefault="005F0F52">
            <w:pPr>
              <w:rPr>
                <w:rFonts w:asciiTheme="majorHAnsi" w:hAnsiTheme="majorHAnsi" w:cstheme="majorHAnsi"/>
                <w:color w:val="2F5496" w:themeColor="accent5" w:themeShade="BF"/>
              </w:rPr>
            </w:pPr>
          </w:p>
          <w:p w:rsidR="008A4BAB" w:rsidRPr="007E082A" w:rsidRDefault="008A4BAB">
            <w:pPr>
              <w:rPr>
                <w:rFonts w:asciiTheme="majorHAnsi" w:hAnsiTheme="majorHAnsi" w:cstheme="majorHAnsi"/>
                <w:color w:val="2F5496" w:themeColor="accent5" w:themeShade="BF"/>
              </w:rPr>
            </w:pPr>
          </w:p>
        </w:tc>
      </w:tr>
    </w:tbl>
    <w:p w:rsidR="004D6E39" w:rsidRDefault="004D6E39" w:rsidP="0032100C">
      <w:pPr>
        <w:pStyle w:val="2"/>
        <w:spacing w:before="65"/>
        <w:ind w:right="220"/>
        <w:rPr>
          <w:spacing w:val="-1"/>
        </w:rPr>
      </w:pPr>
      <w:r>
        <w:rPr>
          <w:noProof/>
          <w:lang w:val="en-US" w:eastAsia="zh-C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50B5AA" wp14:editId="3E55F055">
                <wp:simplePos x="0" y="0"/>
                <wp:positionH relativeFrom="page">
                  <wp:posOffset>323850</wp:posOffset>
                </wp:positionH>
                <wp:positionV relativeFrom="paragraph">
                  <wp:posOffset>177165</wp:posOffset>
                </wp:positionV>
                <wp:extent cx="6864735" cy="638175"/>
                <wp:effectExtent l="0" t="0" r="12700" b="9525"/>
                <wp:wrapNone/>
                <wp:docPr id="36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4735" cy="638175"/>
                          <a:chOff x="1002" y="57"/>
                          <a:chExt cx="10373" cy="667"/>
                        </a:xfrm>
                      </wpg:grpSpPr>
                      <wpg:grpSp>
                        <wpg:cNvPr id="37" name="Group 43"/>
                        <wpg:cNvGrpSpPr>
                          <a:grpSpLocks/>
                        </wpg:cNvGrpSpPr>
                        <wpg:grpSpPr bwMode="auto">
                          <a:xfrm>
                            <a:off x="1020" y="68"/>
                            <a:ext cx="10337" cy="646"/>
                            <a:chOff x="1020" y="68"/>
                            <a:chExt cx="10337" cy="646"/>
                          </a:xfrm>
                        </wpg:grpSpPr>
                        <wps:wsp>
                          <wps:cNvPr id="38" name="Freeform 44"/>
                          <wps:cNvSpPr>
                            <a:spLocks/>
                          </wps:cNvSpPr>
                          <wps:spPr bwMode="auto">
                            <a:xfrm>
                              <a:off x="1020" y="68"/>
                              <a:ext cx="10337" cy="646"/>
                            </a:xfrm>
                            <a:custGeom>
                              <a:avLst/>
                              <a:gdLst>
                                <a:gd name="T0" fmla="+- 0 1020 1020"/>
                                <a:gd name="T1" fmla="*/ T0 w 10337"/>
                                <a:gd name="T2" fmla="+- 0 713 68"/>
                                <a:gd name="T3" fmla="*/ 713 h 646"/>
                                <a:gd name="T4" fmla="+- 0 11357 1020"/>
                                <a:gd name="T5" fmla="*/ T4 w 10337"/>
                                <a:gd name="T6" fmla="+- 0 713 68"/>
                                <a:gd name="T7" fmla="*/ 713 h 646"/>
                                <a:gd name="T8" fmla="+- 0 11357 1020"/>
                                <a:gd name="T9" fmla="*/ T8 w 10337"/>
                                <a:gd name="T10" fmla="+- 0 68 68"/>
                                <a:gd name="T11" fmla="*/ 68 h 646"/>
                                <a:gd name="T12" fmla="+- 0 1020 1020"/>
                                <a:gd name="T13" fmla="*/ T12 w 10337"/>
                                <a:gd name="T14" fmla="+- 0 68 68"/>
                                <a:gd name="T15" fmla="*/ 68 h 646"/>
                                <a:gd name="T16" fmla="+- 0 1020 1020"/>
                                <a:gd name="T17" fmla="*/ T16 w 10337"/>
                                <a:gd name="T18" fmla="+- 0 713 68"/>
                                <a:gd name="T19" fmla="*/ 713 h 64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337" h="646">
                                  <a:moveTo>
                                    <a:pt x="0" y="645"/>
                                  </a:moveTo>
                                  <a:lnTo>
                                    <a:pt x="10337" y="645"/>
                                  </a:lnTo>
                                  <a:lnTo>
                                    <a:pt x="10337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4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9" name="Group 41"/>
                        <wpg:cNvGrpSpPr>
                          <a:grpSpLocks/>
                        </wpg:cNvGrpSpPr>
                        <wpg:grpSpPr bwMode="auto">
                          <a:xfrm>
                            <a:off x="1121" y="68"/>
                            <a:ext cx="10136" cy="324"/>
                            <a:chOff x="1121" y="68"/>
                            <a:chExt cx="10136" cy="324"/>
                          </a:xfrm>
                        </wpg:grpSpPr>
                        <wps:wsp>
                          <wps:cNvPr id="40" name="Freeform 42"/>
                          <wps:cNvSpPr>
                            <a:spLocks/>
                          </wps:cNvSpPr>
                          <wps:spPr bwMode="auto">
                            <a:xfrm>
                              <a:off x="1121" y="68"/>
                              <a:ext cx="10136" cy="324"/>
                            </a:xfrm>
                            <a:custGeom>
                              <a:avLst/>
                              <a:gdLst>
                                <a:gd name="T0" fmla="+- 0 1121 1121"/>
                                <a:gd name="T1" fmla="*/ T0 w 10136"/>
                                <a:gd name="T2" fmla="+- 0 392 68"/>
                                <a:gd name="T3" fmla="*/ 392 h 324"/>
                                <a:gd name="T4" fmla="+- 0 11256 1121"/>
                                <a:gd name="T5" fmla="*/ T4 w 10136"/>
                                <a:gd name="T6" fmla="+- 0 392 68"/>
                                <a:gd name="T7" fmla="*/ 392 h 324"/>
                                <a:gd name="T8" fmla="+- 0 11256 1121"/>
                                <a:gd name="T9" fmla="*/ T8 w 10136"/>
                                <a:gd name="T10" fmla="+- 0 68 68"/>
                                <a:gd name="T11" fmla="*/ 68 h 324"/>
                                <a:gd name="T12" fmla="+- 0 1121 1121"/>
                                <a:gd name="T13" fmla="*/ T12 w 10136"/>
                                <a:gd name="T14" fmla="+- 0 68 68"/>
                                <a:gd name="T15" fmla="*/ 68 h 324"/>
                                <a:gd name="T16" fmla="+- 0 1121 1121"/>
                                <a:gd name="T17" fmla="*/ T16 w 10136"/>
                                <a:gd name="T18" fmla="+- 0 392 68"/>
                                <a:gd name="T19" fmla="*/ 392 h 32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36" h="324">
                                  <a:moveTo>
                                    <a:pt x="0" y="324"/>
                                  </a:moveTo>
                                  <a:lnTo>
                                    <a:pt x="10135" y="324"/>
                                  </a:lnTo>
                                  <a:lnTo>
                                    <a:pt x="101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39"/>
                        <wpg:cNvGrpSpPr>
                          <a:grpSpLocks/>
                        </wpg:cNvGrpSpPr>
                        <wpg:grpSpPr bwMode="auto">
                          <a:xfrm>
                            <a:off x="1121" y="392"/>
                            <a:ext cx="10136" cy="322"/>
                            <a:chOff x="1121" y="392"/>
                            <a:chExt cx="10136" cy="322"/>
                          </a:xfrm>
                        </wpg:grpSpPr>
                        <wps:wsp>
                          <wps:cNvPr id="42" name="Freeform 40"/>
                          <wps:cNvSpPr>
                            <a:spLocks/>
                          </wps:cNvSpPr>
                          <wps:spPr bwMode="auto">
                            <a:xfrm>
                              <a:off x="1121" y="392"/>
                              <a:ext cx="10136" cy="322"/>
                            </a:xfrm>
                            <a:custGeom>
                              <a:avLst/>
                              <a:gdLst>
                                <a:gd name="T0" fmla="+- 0 1121 1121"/>
                                <a:gd name="T1" fmla="*/ T0 w 10136"/>
                                <a:gd name="T2" fmla="+- 0 713 392"/>
                                <a:gd name="T3" fmla="*/ 713 h 322"/>
                                <a:gd name="T4" fmla="+- 0 11256 1121"/>
                                <a:gd name="T5" fmla="*/ T4 w 10136"/>
                                <a:gd name="T6" fmla="+- 0 713 392"/>
                                <a:gd name="T7" fmla="*/ 713 h 322"/>
                                <a:gd name="T8" fmla="+- 0 11256 1121"/>
                                <a:gd name="T9" fmla="*/ T8 w 10136"/>
                                <a:gd name="T10" fmla="+- 0 392 392"/>
                                <a:gd name="T11" fmla="*/ 392 h 322"/>
                                <a:gd name="T12" fmla="+- 0 1121 1121"/>
                                <a:gd name="T13" fmla="*/ T12 w 10136"/>
                                <a:gd name="T14" fmla="+- 0 392 392"/>
                                <a:gd name="T15" fmla="*/ 392 h 322"/>
                                <a:gd name="T16" fmla="+- 0 1121 1121"/>
                                <a:gd name="T17" fmla="*/ T16 w 10136"/>
                                <a:gd name="T18" fmla="+- 0 713 392"/>
                                <a:gd name="T19" fmla="*/ 713 h 32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136" h="322">
                                  <a:moveTo>
                                    <a:pt x="0" y="321"/>
                                  </a:moveTo>
                                  <a:lnTo>
                                    <a:pt x="10135" y="321"/>
                                  </a:lnTo>
                                  <a:lnTo>
                                    <a:pt x="1013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9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37"/>
                        <wpg:cNvGrpSpPr>
                          <a:grpSpLocks/>
                        </wpg:cNvGrpSpPr>
                        <wpg:grpSpPr bwMode="auto">
                          <a:xfrm>
                            <a:off x="1008" y="63"/>
                            <a:ext cx="10361" cy="2"/>
                            <a:chOff x="1008" y="63"/>
                            <a:chExt cx="10361" cy="2"/>
                          </a:xfrm>
                        </wpg:grpSpPr>
                        <wps:wsp>
                          <wps:cNvPr id="44" name="Freeform 38"/>
                          <wps:cNvSpPr>
                            <a:spLocks/>
                          </wps:cNvSpPr>
                          <wps:spPr bwMode="auto">
                            <a:xfrm>
                              <a:off x="1008" y="63"/>
                              <a:ext cx="10361" cy="2"/>
                            </a:xfrm>
                            <a:custGeom>
                              <a:avLst/>
                              <a:gdLst>
                                <a:gd name="T0" fmla="+- 0 1008 1008"/>
                                <a:gd name="T1" fmla="*/ T0 w 10361"/>
                                <a:gd name="T2" fmla="+- 0 11369 1008"/>
                                <a:gd name="T3" fmla="*/ T2 w 103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61">
                                  <a:moveTo>
                                    <a:pt x="0" y="0"/>
                                  </a:moveTo>
                                  <a:lnTo>
                                    <a:pt x="1036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5" name="Group 35"/>
                        <wpg:cNvGrpSpPr>
                          <a:grpSpLocks/>
                        </wpg:cNvGrpSpPr>
                        <wpg:grpSpPr bwMode="auto">
                          <a:xfrm>
                            <a:off x="1013" y="68"/>
                            <a:ext cx="2" cy="646"/>
                            <a:chOff x="1013" y="68"/>
                            <a:chExt cx="2" cy="646"/>
                          </a:xfrm>
                        </wpg:grpSpPr>
                        <wps:wsp>
                          <wps:cNvPr id="46" name="Freeform 36"/>
                          <wps:cNvSpPr>
                            <a:spLocks/>
                          </wps:cNvSpPr>
                          <wps:spPr bwMode="auto">
                            <a:xfrm>
                              <a:off x="1013" y="68"/>
                              <a:ext cx="2" cy="646"/>
                            </a:xfrm>
                            <a:custGeom>
                              <a:avLst/>
                              <a:gdLst>
                                <a:gd name="T0" fmla="+- 0 68 68"/>
                                <a:gd name="T1" fmla="*/ 68 h 646"/>
                                <a:gd name="T2" fmla="+- 0 713 68"/>
                                <a:gd name="T3" fmla="*/ 713 h 6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46">
                                  <a:moveTo>
                                    <a:pt x="0" y="0"/>
                                  </a:moveTo>
                                  <a:lnTo>
                                    <a:pt x="0" y="64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7" name="Group 33"/>
                        <wpg:cNvGrpSpPr>
                          <a:grpSpLocks/>
                        </wpg:cNvGrpSpPr>
                        <wpg:grpSpPr bwMode="auto">
                          <a:xfrm>
                            <a:off x="1008" y="718"/>
                            <a:ext cx="10361" cy="2"/>
                            <a:chOff x="1008" y="718"/>
                            <a:chExt cx="10361" cy="2"/>
                          </a:xfrm>
                        </wpg:grpSpPr>
                        <wps:wsp>
                          <wps:cNvPr id="48" name="Freeform 34"/>
                          <wps:cNvSpPr>
                            <a:spLocks/>
                          </wps:cNvSpPr>
                          <wps:spPr bwMode="auto">
                            <a:xfrm>
                              <a:off x="1008" y="718"/>
                              <a:ext cx="10361" cy="2"/>
                            </a:xfrm>
                            <a:custGeom>
                              <a:avLst/>
                              <a:gdLst>
                                <a:gd name="T0" fmla="+- 0 1008 1008"/>
                                <a:gd name="T1" fmla="*/ T0 w 10361"/>
                                <a:gd name="T2" fmla="+- 0 11369 1008"/>
                                <a:gd name="T3" fmla="*/ T2 w 1036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361">
                                  <a:moveTo>
                                    <a:pt x="0" y="0"/>
                                  </a:moveTo>
                                  <a:lnTo>
                                    <a:pt x="10361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9" name="Group 31"/>
                        <wpg:cNvGrpSpPr>
                          <a:grpSpLocks/>
                        </wpg:cNvGrpSpPr>
                        <wpg:grpSpPr bwMode="auto">
                          <a:xfrm>
                            <a:off x="11364" y="68"/>
                            <a:ext cx="2" cy="646"/>
                            <a:chOff x="11364" y="68"/>
                            <a:chExt cx="2" cy="646"/>
                          </a:xfrm>
                        </wpg:grpSpPr>
                        <wps:wsp>
                          <wps:cNvPr id="50" name="Freeform 32"/>
                          <wps:cNvSpPr>
                            <a:spLocks/>
                          </wps:cNvSpPr>
                          <wps:spPr bwMode="auto">
                            <a:xfrm>
                              <a:off x="11364" y="68"/>
                              <a:ext cx="2" cy="646"/>
                            </a:xfrm>
                            <a:custGeom>
                              <a:avLst/>
                              <a:gdLst>
                                <a:gd name="T0" fmla="+- 0 68 68"/>
                                <a:gd name="T1" fmla="*/ 68 h 646"/>
                                <a:gd name="T2" fmla="+- 0 713 68"/>
                                <a:gd name="T3" fmla="*/ 713 h 64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46">
                                  <a:moveTo>
                                    <a:pt x="0" y="0"/>
                                  </a:moveTo>
                                  <a:lnTo>
                                    <a:pt x="0" y="64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ACB59" id="Group 30" o:spid="_x0000_s1026" style="position:absolute;left:0;text-align:left;margin-left:25.5pt;margin-top:13.95pt;width:540.55pt;height:50.25pt;z-index:-251657216;mso-position-horizontal-relative:page" coordorigin="1002,57" coordsize="10373,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">
                <v:group id="Group 43" o:spid="_x0000_s1027" style="position:absolute;left:1020;top:68;width:10337;height:646" coordorigin="1020,68" coordsize="10337,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<v:shape id="Freeform 44" o:spid="_x0000_s1028" style="position:absolute;left:1020;top:68;width:10337;height:646;visibility:visible;mso-wrap-style:square;v-text-anchor:top" coordsize="10337,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AfY8IA&#10;AADbAAAADwAAAGRycy9kb3ducmV2LnhtbERPTWvCQBC9F/wPyxS8FN3EErGpmxAEodRTo+B1mh2T&#10;tNnZmN1q/PfuoeDx8b7X+Wg6caHBtZYVxPMIBHFldcu1gsN+O1uBcB5ZY2eZFNzIQZ5NntaYanvl&#10;L7qUvhYhhF2KChrv+1RKVzVk0M1tTxy4kx0M+gCHWuoBryHcdHIRRUtpsOXQ0GBPm4aq3/LPKHjR&#10;p+PPLiqLt1uRnD/77ySOZaLU9Hks3kF4Gv1D/O/+0Apew9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cB9jwgAAANsAAAAPAAAAAAAAAAAAAAAAAJgCAABkcnMvZG93&#10;bnJldi54bWxQSwUGAAAAAAQABAD1AAAAhwMAAAAA&#10;" path="m,645r10337,l10337,,,,,645xe" fillcolor="#ff9" stroked="f">
                    <v:path arrowok="t" o:connecttype="custom" o:connectlocs="0,713;10337,713;10337,68;0,68;0,713" o:connectangles="0,0,0,0,0"/>
                  </v:shape>
                </v:group>
                <v:group id="Group 41" o:spid="_x0000_s1029" style="position:absolute;left:1121;top:68;width:10136;height:324" coordorigin="1121,68" coordsize="10136,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shape id="Freeform 42" o:spid="_x0000_s1030" style="position:absolute;left:1121;top:68;width:10136;height:324;visibility:visible;mso-wrap-style:square;v-text-anchor:top" coordsize="10136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XKLcIA&#10;AADbAAAADwAAAGRycy9kb3ducmV2LnhtbERPy2rCQBTdF/oPwy10pxOliKaZiLQGRBAfcZHlJXOb&#10;pM3cCZlR0369sxC6PJx3shxMK67Uu8aygsk4AkFcWt1wpeCcZ6M5COeRNbaWScEvOVimz08Jxtre&#10;+EjXk69ECGEXo4La+y6W0pU1GXRj2xEH7sv2Bn2AfSV1j7cQblo5jaKZNNhwaKixo4+ayp/TxShw&#10;RZbnn7vDYrs/r4u/b7adzQqlXl+G1TsIT4P/Fz/cG63gLawPX8IPk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pcotwgAAANsAAAAPAAAAAAAAAAAAAAAAAJgCAABkcnMvZG93&#10;bnJldi54bWxQSwUGAAAAAAQABAD1AAAAhwMAAAAA&#10;" path="m,324r10135,l10135,,,,,324xe" fillcolor="#ff9" stroked="f">
                    <v:path arrowok="t" o:connecttype="custom" o:connectlocs="0,392;10135,392;10135,68;0,68;0,392" o:connectangles="0,0,0,0,0"/>
                  </v:shape>
                </v:group>
                <v:group id="Group 39" o:spid="_x0000_s1031" style="position:absolute;left:1121;top:392;width:10136;height:322" coordorigin="1121,392" coordsize="10136,3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reeform 40" o:spid="_x0000_s1032" style="position:absolute;left:1121;top:392;width:10136;height:322;visibility:visible;mso-wrap-style:square;v-text-anchor:top" coordsize="10136,3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YsN8MA&#10;AADbAAAADwAAAGRycy9kb3ducmV2LnhtbESP0YrCMBRE34X9h3AX9kU0XRXRahRZUHwRsbsfcGmu&#10;bbW5KUms9e83guDjMDNnmOW6M7VoyfnKsoLvYQKCOLe64kLB3+92MAPhA7LG2jIpeJCH9eqjt8RU&#10;2zufqM1CISKEfYoKyhCaVEqfl2TQD21DHL2zdQZDlK6Q2uE9wk0tR0kylQYrjgslNvRTUn7NbkbB&#10;nnePW79/OKLbZdv5+NJml02r1Ndnt1mACNSFd/jV3msFkxE8v8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IYsN8MAAADbAAAADwAAAAAAAAAAAAAAAACYAgAAZHJzL2Rv&#10;d25yZXYueG1sUEsFBgAAAAAEAAQA9QAAAIgDAAAAAA==&#10;" path="m,321r10135,l10135,,,,,321xe" fillcolor="#ff9" stroked="f">
                    <v:path arrowok="t" o:connecttype="custom" o:connectlocs="0,713;10135,713;10135,392;0,392;0,713" o:connectangles="0,0,0,0,0"/>
                  </v:shape>
                </v:group>
                <v:group id="Group 37" o:spid="_x0000_s1033" style="position:absolute;left:1008;top:63;width:10361;height:2" coordorigin="1008,63" coordsize="1036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<v:shape id="Freeform 38" o:spid="_x0000_s1034" style="position:absolute;left:1008;top:63;width:10361;height:2;visibility:visible;mso-wrap-style:square;v-text-anchor:top" coordsize="103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FTq8YA&#10;AADbAAAADwAAAGRycy9kb3ducmV2LnhtbESP3WrCQBSE7wu+w3KE3tWNkhYbs5FSLChCtSqU3h2z&#10;Jz+YPRuyq6Zv3xUKXg4z8w2TznvTiAt1rrasYDyKQBDnVtdcKjjsP56mIJxH1thYJgW/5GCeDR5S&#10;TLS98hdddr4UAcIuQQWV920ipcsrMuhGtiUOXmE7gz7IrpS6w2uAm0ZOouhFGqw5LFTY0ntF+Wl3&#10;NgqOG1q/xs+b7XS1WJe+KM708/2p1OOwf5uB8NT7e/i/vdQK4hhuX8IPk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FTq8YAAADbAAAADwAAAAAAAAAAAAAAAACYAgAAZHJz&#10;L2Rvd25yZXYueG1sUEsFBgAAAAAEAAQA9QAAAIsDAAAAAA==&#10;" path="m,l10361,e" filled="f" strokeweight=".58pt">
                    <v:path arrowok="t" o:connecttype="custom" o:connectlocs="0,0;10361,0" o:connectangles="0,0"/>
                  </v:shape>
                </v:group>
                <v:group id="Group 35" o:spid="_x0000_s1035" style="position:absolute;left:1013;top:68;width:2;height:646" coordorigin="1013,68" coordsize="2,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Freeform 36" o:spid="_x0000_s1036" style="position:absolute;left:1013;top:68;width:2;height:646;visibility:visible;mso-wrap-style:square;v-text-anchor:top" coordsize="2,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P/k8MA&#10;AADbAAAADwAAAGRycy9kb3ducmV2LnhtbESPT4vCMBTE7wt+h/AW9ram6y6iXdNSCqLsyX8Hj4/m&#10;bVtMXkoTtX57Iwgeh5n5DbPIB2vEhXrfOlbwNU5AEFdOt1wrOOyXnzMQPiBrNI5JwY085NnobYGp&#10;dlfe0mUXahEh7FNU0ITQpVL6qiGLfuw64uj9u95iiLKvpe7xGuHWyEmSTKXFluNCgx2VDVWn3dkq&#10;0Kf1iv/M9+Y4n4RiuT0bX6JR6uN9KH5BBBrCK/xsr7WCnyk8vsQfI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P/k8MAAADbAAAADwAAAAAAAAAAAAAAAACYAgAAZHJzL2Rv&#10;d25yZXYueG1sUEsFBgAAAAAEAAQA9QAAAIgDAAAAAA==&#10;" path="m,l,645e" filled="f" strokeweight=".58pt">
                    <v:path arrowok="t" o:connecttype="custom" o:connectlocs="0,68;0,713" o:connectangles="0,0"/>
                  </v:shape>
                </v:group>
                <v:group id="Group 33" o:spid="_x0000_s1037" style="position:absolute;left:1008;top:718;width:10361;height:2" coordorigin="1008,718" coordsize="1036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d1c8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Nof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Z3VzxgAAANsA&#10;AAAPAAAAAAAAAAAAAAAAAKoCAABkcnMvZG93bnJldi54bWxQSwUGAAAAAAQABAD6AAAAnQMAAAAA&#10;">
                  <v:shape id="Freeform 34" o:spid="_x0000_s1038" style="position:absolute;left:1008;top:718;width:10361;height:2;visibility:visible;mso-wrap-style:square;v-text-anchor:top" coordsize="1036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xZrsEA&#10;AADbAAAADwAAAGRycy9kb3ducmV2LnhtbERPy4rCMBTdD/gP4QqzG1PFEa1GEVGYQfAN4u7a3D6w&#10;uSlN1Pr3ZjEwy8N5T2aNKcWDaldYVtDtRCCIE6sLzhScjquvIQjnkTWWlknBixzMpq2PCcbaPnlP&#10;j4PPRAhhF6OC3PsqltIlORl0HVsRBy61tUEfYJ1JXeMzhJtS9qJoIA0WHBpyrGiRU3I73I2C65bW&#10;o/73djf8Xa4zn6Z3upw3Sn22m/kYhKfG/4v/3D9aQT+MDV/CD5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MWa7BAAAA2wAAAA8AAAAAAAAAAAAAAAAAmAIAAGRycy9kb3du&#10;cmV2LnhtbFBLBQYAAAAABAAEAPUAAACGAwAAAAA=&#10;" path="m,l10361,e" filled="f" strokeweight=".58pt">
                    <v:path arrowok="t" o:connecttype="custom" o:connectlocs="0,0;10361,0" o:connectangles="0,0"/>
                  </v:shape>
                </v:group>
                <v:group id="Group 31" o:spid="_x0000_s1039" style="position:absolute;left:11364;top:68;width:2;height:646" coordorigin="11364,68" coordsize="2,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shape id="Freeform 32" o:spid="_x0000_s1040" style="position:absolute;left:11364;top:68;width:2;height:646;visibility:visible;mso-wrap-style:square;v-text-anchor:top" coordsize="2,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9UobwA&#10;AADbAAAADwAAAGRycy9kb3ducmV2LnhtbERPuwrCMBTdBf8hXMFNUxVFq1FEEMXJ1+B4aa5tMbkp&#10;TdT692YQHA/nvVg11ogX1b50rGDQT0AQZ06XnCu4Xra9KQgfkDUax6TgQx5Wy3Zrgal2bz7R6xxy&#10;EUPYp6igCKFKpfRZQRZ931XEkbu72mKIsM6lrvEdw62RwySZSIslx4YCK9oUlD3OT6tAP/Y7PpjR&#10;8TYbhvX29DR+g0apbqdZz0EEasJf/HPvtYJxXB+/xB8gl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QL1ShvAAAANsAAAAPAAAAAAAAAAAAAAAAAJgCAABkcnMvZG93bnJldi54&#10;bWxQSwUGAAAAAAQABAD1AAAAgQMAAAAA&#10;" path="m,l,645e" filled="f" strokeweight=".58pt">
                    <v:path arrowok="t" o:connecttype="custom" o:connectlocs="0,68;0,713" o:connectangles="0,0"/>
                  </v:shape>
                </v:group>
                <w10:wrap anchorx="page"/>
              </v:group>
            </w:pict>
          </mc:Fallback>
        </mc:AlternateContent>
      </w:r>
    </w:p>
    <w:p w:rsidR="004D6E39" w:rsidRDefault="004D6E39" w:rsidP="004D6E39">
      <w:pPr>
        <w:pStyle w:val="2"/>
        <w:spacing w:before="65"/>
        <w:ind w:right="220"/>
        <w:jc w:val="center"/>
        <w:rPr>
          <w:rFonts w:cs="Arial"/>
        </w:rPr>
      </w:pPr>
      <w:r>
        <w:rPr>
          <w:spacing w:val="-1"/>
        </w:rPr>
        <w:t>Approval</w:t>
      </w:r>
      <w:r>
        <w:rPr>
          <w:spacing w:val="1"/>
        </w:rPr>
        <w:t xml:space="preserve"> </w:t>
      </w:r>
      <w:r>
        <w:rPr>
          <w:spacing w:val="-1"/>
        </w:rPr>
        <w:t xml:space="preserve">for funding </w:t>
      </w:r>
      <w:r>
        <w:rPr>
          <w:b/>
          <w:spacing w:val="-2"/>
        </w:rPr>
        <w:t>MUST</w:t>
      </w:r>
      <w:r>
        <w:rPr>
          <w:b/>
          <w:spacing w:val="-3"/>
        </w:rPr>
        <w:t xml:space="preserve"> </w:t>
      </w:r>
      <w:r>
        <w:rPr>
          <w:spacing w:val="-2"/>
        </w:rPr>
        <w:t xml:space="preserve">be </w:t>
      </w:r>
      <w:r>
        <w:rPr>
          <w:spacing w:val="-1"/>
        </w:rPr>
        <w:t>completed</w:t>
      </w:r>
      <w:r>
        <w:rPr>
          <w:spacing w:val="1"/>
        </w:rPr>
        <w:t xml:space="preserve"> </w:t>
      </w:r>
      <w:r>
        <w:rPr>
          <w:spacing w:val="-1"/>
        </w:rPr>
        <w:t>below</w:t>
      </w:r>
      <w:r>
        <w:rPr>
          <w:spacing w:val="-3"/>
        </w:rPr>
        <w:t xml:space="preserve"> </w:t>
      </w:r>
      <w:r>
        <w:rPr>
          <w:spacing w:val="-1"/>
        </w:rPr>
        <w:t>before</w:t>
      </w:r>
      <w:r>
        <w:rPr>
          <w:spacing w:val="-4"/>
        </w:rPr>
        <w:t xml:space="preserve"> </w:t>
      </w:r>
      <w:r>
        <w:rPr>
          <w:spacing w:val="-1"/>
        </w:rPr>
        <w:t xml:space="preserve">sending </w:t>
      </w:r>
      <w:r>
        <w:t>this</w:t>
      </w:r>
      <w:r>
        <w:rPr>
          <w:spacing w:val="1"/>
        </w:rPr>
        <w:t xml:space="preserve"> </w:t>
      </w:r>
      <w:r>
        <w:rPr>
          <w:spacing w:val="-2"/>
        </w:rPr>
        <w:t>form</w:t>
      </w:r>
      <w:r>
        <w:rPr>
          <w:spacing w:val="-3"/>
        </w:rPr>
        <w:t xml:space="preserve"> </w:t>
      </w:r>
      <w:r>
        <w:rPr>
          <w:spacing w:val="-2"/>
        </w:rPr>
        <w:t xml:space="preserve">to </w:t>
      </w:r>
    </w:p>
    <w:p w:rsidR="004D6E39" w:rsidRPr="004D6E39" w:rsidRDefault="003437FA" w:rsidP="004D6E39">
      <w:pPr>
        <w:spacing w:before="2"/>
        <w:ind w:left="-142" w:right="220"/>
        <w:jc w:val="center"/>
        <w:rPr>
          <w:rFonts w:ascii="Arial" w:eastAsia="Arial" w:hAnsi="Arial" w:cs="Arial"/>
          <w:sz w:val="28"/>
          <w:szCs w:val="28"/>
        </w:rPr>
      </w:pPr>
      <w:hyperlink r:id="rId10" w:history="1">
        <w:r w:rsidR="004D6E39" w:rsidRPr="008E64E8">
          <w:rPr>
            <w:rStyle w:val="aa"/>
            <w:rFonts w:ascii="Arial"/>
            <w:spacing w:val="-2"/>
            <w:sz w:val="28"/>
          </w:rPr>
          <w:t>bioeng-travel-admin@list.bioeng.auckland.ac.nz</w:t>
        </w:r>
      </w:hyperlink>
      <w:r w:rsidR="004D6E39">
        <w:rPr>
          <w:rFonts w:ascii="Arial"/>
          <w:spacing w:val="-2"/>
          <w:sz w:val="28"/>
        </w:rPr>
        <w:t xml:space="preserve"> </w:t>
      </w:r>
    </w:p>
    <w:tbl>
      <w:tblPr>
        <w:tblpPr w:leftFromText="180" w:rightFromText="180" w:vertAnchor="text" w:horzAnchor="margin" w:tblpXSpec="center" w:tblpY="819"/>
        <w:tblW w:w="99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3"/>
        <w:gridCol w:w="850"/>
        <w:gridCol w:w="992"/>
        <w:gridCol w:w="2410"/>
        <w:gridCol w:w="709"/>
        <w:gridCol w:w="1819"/>
      </w:tblGrid>
      <w:tr w:rsidR="004D6E39" w:rsidTr="0032100C">
        <w:trPr>
          <w:trHeight w:hRule="exact" w:val="446"/>
        </w:trPr>
        <w:tc>
          <w:tcPr>
            <w:tcW w:w="9923" w:type="dxa"/>
            <w:gridSpan w:val="6"/>
            <w:tcBorders>
              <w:top w:val="single" w:sz="24" w:space="0" w:color="1F4E79"/>
              <w:left w:val="single" w:sz="24" w:space="0" w:color="1F4E79"/>
              <w:bottom w:val="single" w:sz="24" w:space="0" w:color="1F4E79"/>
              <w:right w:val="single" w:sz="24" w:space="0" w:color="1F4E79"/>
            </w:tcBorders>
            <w:shd w:val="clear" w:color="auto" w:fill="E1E1E1"/>
          </w:tcPr>
          <w:p w:rsidR="004D6E39" w:rsidRDefault="004D6E39" w:rsidP="0032100C">
            <w:pPr>
              <w:pStyle w:val="TableParagraph"/>
              <w:spacing w:before="31"/>
              <w:ind w:left="67" w:right="220"/>
              <w:rPr>
                <w:rFonts w:ascii="Arial" w:eastAsia="Arial" w:hAnsi="Arial" w:cs="Arial"/>
                <w:sz w:val="28"/>
                <w:szCs w:val="28"/>
              </w:rPr>
            </w:pPr>
            <w:r>
              <w:rPr>
                <w:rFonts w:ascii="Arial"/>
                <w:b/>
                <w:sz w:val="28"/>
              </w:rPr>
              <w:t>UoA</w:t>
            </w:r>
            <w:r>
              <w:rPr>
                <w:rFonts w:ascii="Arial"/>
                <w:b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FUNDING</w:t>
            </w:r>
            <w:r>
              <w:rPr>
                <w:rFonts w:ascii="Arial"/>
                <w:b/>
                <w:spacing w:val="3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sz w:val="28"/>
              </w:rPr>
              <w:t>APPROVAL</w:t>
            </w:r>
            <w:r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(RO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Grants,</w:t>
            </w:r>
            <w:r>
              <w:rPr>
                <w:rFonts w:ascii="Arial"/>
                <w:b/>
                <w:spacing w:val="2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sz w:val="28"/>
              </w:rPr>
              <w:t>FRDF,</w:t>
            </w:r>
            <w:r>
              <w:rPr>
                <w:rFonts w:ascii="Arial"/>
                <w:b/>
                <w:spacing w:val="2"/>
                <w:sz w:val="28"/>
              </w:rPr>
              <w:t xml:space="preserve"> </w:t>
            </w:r>
            <w:r>
              <w:rPr>
                <w:rFonts w:ascii="Arial"/>
                <w:b/>
                <w:spacing w:val="-2"/>
                <w:sz w:val="28"/>
              </w:rPr>
              <w:t>PBRF,</w:t>
            </w:r>
            <w:r>
              <w:rPr>
                <w:rFonts w:ascii="Arial"/>
                <w:b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PReSS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pacing w:val="-1"/>
                <w:sz w:val="28"/>
              </w:rPr>
              <w:t>etc)</w:t>
            </w:r>
          </w:p>
        </w:tc>
      </w:tr>
      <w:tr w:rsidR="004D6E39" w:rsidTr="0032100C">
        <w:trPr>
          <w:trHeight w:val="1175"/>
        </w:trPr>
        <w:tc>
          <w:tcPr>
            <w:tcW w:w="3143" w:type="dxa"/>
            <w:tcBorders>
              <w:top w:val="single" w:sz="24" w:space="0" w:color="1F4E79"/>
              <w:left w:val="single" w:sz="18" w:space="0" w:color="1F4E79"/>
              <w:right w:val="single" w:sz="5" w:space="0" w:color="000000"/>
            </w:tcBorders>
          </w:tcPr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Grant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Name:</w:t>
            </w:r>
          </w:p>
          <w:p w:rsidR="008A4BAB" w:rsidRPr="008A4BAB" w:rsidRDefault="008A4BAB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5B5523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  <w:lang w:eastAsia="zh-CN"/>
              </w:rPr>
            </w:pPr>
            <w:r>
              <w:rPr>
                <w:rFonts w:ascii="Arial" w:hint="eastAsia"/>
                <w:color w:val="2F5496" w:themeColor="accent5" w:themeShade="BF"/>
                <w:spacing w:val="-1"/>
                <w:sz w:val="20"/>
                <w:lang w:eastAsia="zh-CN"/>
              </w:rPr>
              <w:t>P</w:t>
            </w:r>
            <w:r>
              <w:rPr>
                <w:rFonts w:ascii="Arial"/>
                <w:color w:val="2F5496" w:themeColor="accent5" w:themeShade="BF"/>
                <w:spacing w:val="-1"/>
                <w:sz w:val="20"/>
                <w:lang w:eastAsia="zh-CN"/>
              </w:rPr>
              <w:t>r</w:t>
            </w:r>
            <w:r>
              <w:rPr>
                <w:rFonts w:ascii="Arial" w:hint="eastAsia"/>
                <w:color w:val="2F5496" w:themeColor="accent5" w:themeShade="BF"/>
                <w:spacing w:val="-1"/>
                <w:sz w:val="20"/>
                <w:lang w:eastAsia="zh-CN"/>
              </w:rPr>
              <w:t xml:space="preserve">eSS </w:t>
            </w:r>
            <w:r>
              <w:rPr>
                <w:rFonts w:ascii="Arial"/>
                <w:color w:val="2F5496" w:themeColor="accent5" w:themeShade="BF"/>
                <w:spacing w:val="-1"/>
                <w:sz w:val="20"/>
                <w:lang w:eastAsia="zh-CN"/>
              </w:rPr>
              <w:t>account</w:t>
            </w: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  <w:lang w:eastAsia="zh-CN"/>
              </w:rPr>
            </w:pPr>
          </w:p>
        </w:tc>
        <w:tc>
          <w:tcPr>
            <w:tcW w:w="1842" w:type="dxa"/>
            <w:gridSpan w:val="2"/>
            <w:tcBorders>
              <w:top w:val="single" w:sz="24" w:space="0" w:color="1F4E79"/>
              <w:left w:val="single" w:sz="5" w:space="0" w:color="000000"/>
              <w:right w:val="single" w:sz="5" w:space="0" w:color="000000"/>
            </w:tcBorders>
          </w:tcPr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Cost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centre:</w:t>
            </w:r>
          </w:p>
          <w:p w:rsidR="008A4BAB" w:rsidRPr="008A4BAB" w:rsidRDefault="008A4BAB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8A4BAB" w:rsidRDefault="008A4BAB" w:rsidP="0032100C">
            <w:pPr>
              <w:pStyle w:val="TableParagraph"/>
              <w:spacing w:before="31"/>
              <w:ind w:left="102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  <w:tc>
          <w:tcPr>
            <w:tcW w:w="2410" w:type="dxa"/>
            <w:tcBorders>
              <w:top w:val="single" w:sz="24" w:space="0" w:color="1F4E79"/>
              <w:left w:val="single" w:sz="5" w:space="0" w:color="000000"/>
              <w:right w:val="single" w:sz="5" w:space="0" w:color="000000"/>
            </w:tcBorders>
          </w:tcPr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Project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number:</w:t>
            </w:r>
          </w:p>
          <w:p w:rsidR="008A4BAB" w:rsidRPr="008A4BAB" w:rsidRDefault="008A4BAB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8A4BAB" w:rsidRDefault="008A4BAB" w:rsidP="0032100C">
            <w:pPr>
              <w:pStyle w:val="TableParagraph"/>
              <w:spacing w:before="31"/>
              <w:ind w:left="102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  <w:tc>
          <w:tcPr>
            <w:tcW w:w="2528" w:type="dxa"/>
            <w:gridSpan w:val="2"/>
            <w:tcBorders>
              <w:top w:val="single" w:sz="24" w:space="0" w:color="1F4E79"/>
              <w:left w:val="single" w:sz="5" w:space="0" w:color="000000"/>
              <w:right w:val="single" w:sz="18" w:space="0" w:color="1F4E79"/>
            </w:tcBorders>
          </w:tcPr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Product</w:t>
            </w:r>
            <w:r w:rsidRPr="008A4BAB">
              <w:rPr>
                <w:rFonts w:ascii="Arial"/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code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2"/>
                <w:sz w:val="20"/>
              </w:rPr>
              <w:t>(if</w:t>
            </w:r>
            <w:r w:rsidRPr="008A4BAB">
              <w:rPr>
                <w:rFonts w:ascii="Arial"/>
                <w:b/>
                <w:color w:val="000000" w:themeColor="text1"/>
                <w:spacing w:val="2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appl):</w:t>
            </w:r>
          </w:p>
          <w:p w:rsidR="008A4BAB" w:rsidRPr="008A4BAB" w:rsidRDefault="008A4BAB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8A4BAB" w:rsidRDefault="008A4BAB" w:rsidP="0032100C">
            <w:pPr>
              <w:pStyle w:val="TableParagraph"/>
              <w:spacing w:before="31"/>
              <w:ind w:left="102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</w:tr>
      <w:tr w:rsidR="004D6E39" w:rsidTr="0032100C">
        <w:trPr>
          <w:trHeight w:hRule="exact" w:val="946"/>
        </w:trPr>
        <w:tc>
          <w:tcPr>
            <w:tcW w:w="9923" w:type="dxa"/>
            <w:gridSpan w:val="6"/>
            <w:tcBorders>
              <w:top w:val="single" w:sz="5" w:space="0" w:color="000000"/>
              <w:left w:val="single" w:sz="18" w:space="0" w:color="1F4E79"/>
              <w:bottom w:val="single" w:sz="5" w:space="0" w:color="000000"/>
              <w:right w:val="single" w:sz="18" w:space="0" w:color="1F4E79"/>
            </w:tcBorders>
          </w:tcPr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Comments: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(ie. split funding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details)</w:t>
            </w: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</w:tr>
      <w:tr w:rsidR="004D6E39" w:rsidTr="0032100C">
        <w:trPr>
          <w:trHeight w:hRule="exact" w:val="1904"/>
        </w:trPr>
        <w:tc>
          <w:tcPr>
            <w:tcW w:w="3993" w:type="dxa"/>
            <w:gridSpan w:val="2"/>
            <w:tcBorders>
              <w:top w:val="single" w:sz="5" w:space="0" w:color="000000"/>
              <w:left w:val="single" w:sz="18" w:space="0" w:color="1F4E79"/>
              <w:bottom w:val="single" w:sz="18" w:space="0" w:color="1F4E79"/>
              <w:right w:val="single" w:sz="5" w:space="0" w:color="000000"/>
            </w:tcBorders>
          </w:tcPr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b/>
                <w:color w:val="000000" w:themeColor="text1"/>
                <w:spacing w:val="3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Name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of</w:t>
            </w:r>
            <w:r w:rsidRPr="008A4BAB">
              <w:rPr>
                <w:rFonts w:ascii="Arial"/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Grant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holder / Line manager:</w:t>
            </w:r>
            <w:r w:rsidRPr="008A4BAB">
              <w:rPr>
                <w:rFonts w:ascii="Arial"/>
                <w:b/>
                <w:color w:val="000000" w:themeColor="text1"/>
                <w:spacing w:val="3"/>
                <w:sz w:val="20"/>
              </w:rPr>
              <w:t xml:space="preserve"> </w:t>
            </w: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(print)</w:t>
            </w: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87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  <w:tc>
          <w:tcPr>
            <w:tcW w:w="4111" w:type="dxa"/>
            <w:gridSpan w:val="3"/>
            <w:tcBorders>
              <w:top w:val="single" w:sz="5" w:space="0" w:color="000000"/>
              <w:left w:val="single" w:sz="5" w:space="0" w:color="000000"/>
              <w:bottom w:val="single" w:sz="18" w:space="0" w:color="1F4E79"/>
              <w:right w:val="single" w:sz="5" w:space="0" w:color="000000"/>
            </w:tcBorders>
          </w:tcPr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z w:val="20"/>
              </w:rPr>
              <w:t>Signature of</w:t>
            </w:r>
            <w:r w:rsidRPr="008A4BAB">
              <w:rPr>
                <w:rFonts w:ascii="Arial"/>
                <w:b/>
                <w:color w:val="000000" w:themeColor="text1"/>
                <w:spacing w:val="-2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Grant holder / Line manager: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(or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attach</w:t>
            </w:r>
            <w:r w:rsidRPr="008A4BAB">
              <w:rPr>
                <w:rFonts w:ascii="Arial"/>
                <w:b/>
                <w:color w:val="000000" w:themeColor="text1"/>
                <w:sz w:val="20"/>
              </w:rPr>
              <w:t xml:space="preserve"> </w:t>
            </w: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email approval)</w:t>
            </w: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line="183" w:lineRule="exact"/>
              <w:ind w:left="102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  <w:tc>
          <w:tcPr>
            <w:tcW w:w="1819" w:type="dxa"/>
            <w:tcBorders>
              <w:top w:val="single" w:sz="5" w:space="0" w:color="000000"/>
              <w:left w:val="single" w:sz="5" w:space="0" w:color="000000"/>
              <w:bottom w:val="single" w:sz="18" w:space="0" w:color="1F4E79"/>
              <w:right w:val="single" w:sz="18" w:space="0" w:color="1F4E79"/>
            </w:tcBorders>
          </w:tcPr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8A4BAB">
              <w:rPr>
                <w:rFonts w:ascii="Arial"/>
                <w:b/>
                <w:color w:val="000000" w:themeColor="text1"/>
                <w:spacing w:val="-1"/>
                <w:sz w:val="20"/>
              </w:rPr>
              <w:t>Date:</w:t>
            </w: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8A4BAB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8A4BAB" w:rsidRDefault="004D6E39" w:rsidP="0032100C">
            <w:pPr>
              <w:pStyle w:val="TableParagraph"/>
              <w:spacing w:before="31"/>
              <w:ind w:left="102" w:right="220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</w:rPr>
            </w:pPr>
          </w:p>
        </w:tc>
      </w:tr>
    </w:tbl>
    <w:p w:rsidR="004D6E39" w:rsidRDefault="004D6E39" w:rsidP="004D6E39">
      <w:pPr>
        <w:spacing w:before="12" w:line="260" w:lineRule="exact"/>
        <w:ind w:right="220"/>
        <w:rPr>
          <w:sz w:val="26"/>
          <w:szCs w:val="26"/>
        </w:rPr>
      </w:pPr>
    </w:p>
    <w:p w:rsidR="004D6E39" w:rsidRDefault="004D6E39" w:rsidP="004D6E39">
      <w:pPr>
        <w:spacing w:before="6" w:line="120" w:lineRule="exact"/>
        <w:ind w:right="220"/>
        <w:rPr>
          <w:sz w:val="12"/>
          <w:szCs w:val="12"/>
        </w:rPr>
      </w:pPr>
    </w:p>
    <w:p w:rsidR="0032100C" w:rsidRPr="00026030" w:rsidRDefault="0032100C" w:rsidP="004D6E39">
      <w:pPr>
        <w:spacing w:before="72"/>
        <w:ind w:right="220"/>
        <w:jc w:val="center"/>
        <w:rPr>
          <w:rFonts w:ascii="Arial"/>
          <w:b/>
          <w:spacing w:val="1"/>
          <w:sz w:val="18"/>
        </w:rPr>
      </w:pPr>
    </w:p>
    <w:p w:rsidR="004D6E39" w:rsidRPr="00026030" w:rsidRDefault="004D6E39" w:rsidP="00026030">
      <w:pPr>
        <w:spacing w:before="72"/>
        <w:ind w:right="220"/>
        <w:jc w:val="center"/>
        <w:rPr>
          <w:rFonts w:ascii="Arial" w:eastAsia="Arial" w:hAnsi="Arial" w:cs="Arial"/>
          <w:sz w:val="28"/>
        </w:rPr>
      </w:pPr>
      <w:r w:rsidRPr="00835A9F">
        <w:rPr>
          <w:rFonts w:ascii="Arial"/>
          <w:b/>
          <w:spacing w:val="1"/>
          <w:sz w:val="28"/>
        </w:rPr>
        <w:t>OR</w:t>
      </w:r>
    </w:p>
    <w:tbl>
      <w:tblPr>
        <w:tblpPr w:leftFromText="180" w:rightFromText="180" w:vertAnchor="text" w:horzAnchor="margin" w:tblpXSpec="center" w:tblpY="102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4"/>
        <w:gridCol w:w="4200"/>
        <w:gridCol w:w="2016"/>
      </w:tblGrid>
      <w:tr w:rsidR="004D6E39" w:rsidTr="003437FA">
        <w:trPr>
          <w:trHeight w:hRule="exact" w:val="526"/>
        </w:trPr>
        <w:tc>
          <w:tcPr>
            <w:tcW w:w="9980" w:type="dxa"/>
            <w:gridSpan w:val="3"/>
            <w:tcBorders>
              <w:top w:val="single" w:sz="24" w:space="0" w:color="C00000"/>
              <w:left w:val="single" w:sz="24" w:space="0" w:color="C00000"/>
              <w:bottom w:val="single" w:sz="24" w:space="0" w:color="C00000"/>
              <w:right w:val="single" w:sz="24" w:space="0" w:color="C00000"/>
            </w:tcBorders>
            <w:shd w:val="clear" w:color="auto" w:fill="E1E1E1"/>
          </w:tcPr>
          <w:p w:rsidR="004D6E39" w:rsidRPr="00835A9F" w:rsidRDefault="004D6E39" w:rsidP="003437FA">
            <w:pPr>
              <w:pStyle w:val="TableParagraph"/>
              <w:spacing w:before="32"/>
              <w:ind w:left="67" w:right="220"/>
              <w:rPr>
                <w:rFonts w:ascii="Arial" w:eastAsia="Arial" w:hAnsi="Arial" w:cs="Arial"/>
                <w:sz w:val="28"/>
                <w:szCs w:val="32"/>
              </w:rPr>
            </w:pPr>
            <w:r w:rsidRPr="00835A9F">
              <w:rPr>
                <w:rFonts w:ascii="Arial"/>
                <w:b/>
                <w:sz w:val="28"/>
              </w:rPr>
              <w:t>UNISERVICES</w:t>
            </w:r>
            <w:r w:rsidRPr="00835A9F">
              <w:rPr>
                <w:rFonts w:ascii="Arial"/>
                <w:b/>
                <w:spacing w:val="-16"/>
                <w:sz w:val="28"/>
              </w:rPr>
              <w:t xml:space="preserve"> </w:t>
            </w:r>
            <w:r w:rsidRPr="00835A9F">
              <w:rPr>
                <w:rFonts w:ascii="Arial"/>
                <w:b/>
                <w:sz w:val="28"/>
              </w:rPr>
              <w:t>FUNDING</w:t>
            </w:r>
            <w:r w:rsidRPr="00835A9F">
              <w:rPr>
                <w:rFonts w:ascii="Arial"/>
                <w:b/>
                <w:spacing w:val="-13"/>
                <w:sz w:val="28"/>
              </w:rPr>
              <w:t xml:space="preserve"> </w:t>
            </w:r>
            <w:r w:rsidRPr="00835A9F">
              <w:rPr>
                <w:rFonts w:ascii="Arial"/>
                <w:b/>
                <w:spacing w:val="-1"/>
                <w:sz w:val="28"/>
              </w:rPr>
              <w:t>APPROVAL</w:t>
            </w:r>
            <w:r w:rsidRPr="00835A9F">
              <w:rPr>
                <w:rFonts w:ascii="Arial"/>
                <w:b/>
                <w:spacing w:val="-13"/>
                <w:sz w:val="28"/>
              </w:rPr>
              <w:t xml:space="preserve"> </w:t>
            </w:r>
            <w:r w:rsidRPr="00835A9F">
              <w:rPr>
                <w:rFonts w:ascii="Arial"/>
                <w:b/>
                <w:spacing w:val="-1"/>
                <w:sz w:val="28"/>
              </w:rPr>
              <w:t>(Project</w:t>
            </w:r>
            <w:r w:rsidR="00761DF3">
              <w:rPr>
                <w:rFonts w:ascii="Arial"/>
                <w:b/>
                <w:spacing w:val="-1"/>
                <w:sz w:val="28"/>
              </w:rPr>
              <w:t>/task</w:t>
            </w:r>
            <w:r w:rsidRPr="00835A9F">
              <w:rPr>
                <w:rFonts w:ascii="Arial"/>
                <w:b/>
                <w:spacing w:val="-1"/>
                <w:sz w:val="28"/>
              </w:rPr>
              <w:t>s</w:t>
            </w:r>
            <w:r w:rsidRPr="00835A9F">
              <w:rPr>
                <w:rFonts w:ascii="Arial"/>
                <w:b/>
                <w:spacing w:val="-14"/>
                <w:sz w:val="28"/>
              </w:rPr>
              <w:t xml:space="preserve"> </w:t>
            </w:r>
            <w:r w:rsidRPr="00835A9F">
              <w:rPr>
                <w:rFonts w:ascii="Arial"/>
                <w:b/>
                <w:spacing w:val="-1"/>
                <w:sz w:val="28"/>
              </w:rPr>
              <w:t>and HoD acc</w:t>
            </w:r>
            <w:r>
              <w:rPr>
                <w:rFonts w:ascii="Arial"/>
                <w:b/>
                <w:spacing w:val="-1"/>
                <w:sz w:val="28"/>
              </w:rPr>
              <w:t>ount</w:t>
            </w:r>
            <w:r w:rsidRPr="00835A9F">
              <w:rPr>
                <w:rFonts w:ascii="Arial"/>
                <w:b/>
                <w:spacing w:val="-1"/>
                <w:sz w:val="28"/>
              </w:rPr>
              <w:t>s)</w:t>
            </w:r>
          </w:p>
        </w:tc>
      </w:tr>
      <w:tr w:rsidR="004D6E39" w:rsidTr="003437FA">
        <w:trPr>
          <w:trHeight w:val="964"/>
        </w:trPr>
        <w:tc>
          <w:tcPr>
            <w:tcW w:w="3764" w:type="dxa"/>
            <w:tcBorders>
              <w:top w:val="single" w:sz="24" w:space="0" w:color="C00000"/>
              <w:left w:val="single" w:sz="18" w:space="0" w:color="C00000"/>
              <w:right w:val="single" w:sz="5" w:space="0" w:color="000000"/>
            </w:tcBorders>
          </w:tcPr>
          <w:p w:rsidR="004D6E39" w:rsidRPr="00761DF3" w:rsidRDefault="004D6E39" w:rsidP="003437FA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761DF3">
              <w:rPr>
                <w:rFonts w:ascii="Arial"/>
                <w:b/>
                <w:spacing w:val="-1"/>
                <w:sz w:val="20"/>
              </w:rPr>
              <w:t>Project/HoD</w:t>
            </w:r>
            <w:r w:rsidRPr="00761DF3">
              <w:rPr>
                <w:rFonts w:ascii="Arial"/>
                <w:b/>
                <w:spacing w:val="2"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2"/>
                <w:sz w:val="20"/>
              </w:rPr>
              <w:t>Account</w:t>
            </w:r>
            <w:r w:rsidRPr="00761DF3">
              <w:rPr>
                <w:rFonts w:ascii="Arial"/>
                <w:b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1"/>
                <w:sz w:val="20"/>
              </w:rPr>
              <w:t>Name:</w:t>
            </w:r>
          </w:p>
          <w:p w:rsidR="004D6E39" w:rsidRPr="00761DF3" w:rsidRDefault="004D6E39" w:rsidP="003437FA">
            <w:pPr>
              <w:pStyle w:val="TableParagraph"/>
              <w:spacing w:before="31"/>
              <w:ind w:left="87" w:right="220"/>
              <w:rPr>
                <w:rFonts w:ascii="Arial" w:eastAsia="Arial" w:hAnsi="Arial" w:cs="Arial"/>
                <w:color w:val="2F5496" w:themeColor="accent5" w:themeShade="BF"/>
                <w:sz w:val="20"/>
                <w:szCs w:val="16"/>
              </w:rPr>
            </w:pPr>
          </w:p>
          <w:p w:rsidR="008A4BAB" w:rsidRPr="00761DF3" w:rsidRDefault="008A4BAB" w:rsidP="003437FA">
            <w:pPr>
              <w:pStyle w:val="TableParagraph"/>
              <w:spacing w:before="31"/>
              <w:ind w:left="87" w:right="220"/>
              <w:rPr>
                <w:rFonts w:ascii="Arial" w:eastAsia="Arial" w:hAnsi="Arial" w:cs="Arial"/>
                <w:sz w:val="20"/>
                <w:szCs w:val="16"/>
              </w:rPr>
            </w:pPr>
          </w:p>
        </w:tc>
        <w:tc>
          <w:tcPr>
            <w:tcW w:w="6216" w:type="dxa"/>
            <w:gridSpan w:val="2"/>
            <w:tcBorders>
              <w:top w:val="single" w:sz="24" w:space="0" w:color="C00000"/>
              <w:left w:val="single" w:sz="5" w:space="0" w:color="000000"/>
              <w:right w:val="single" w:sz="18" w:space="0" w:color="C00000"/>
            </w:tcBorders>
          </w:tcPr>
          <w:p w:rsidR="004D6E39" w:rsidRPr="00761DF3" w:rsidRDefault="004D6E39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761DF3">
              <w:rPr>
                <w:rFonts w:ascii="Arial"/>
                <w:b/>
                <w:spacing w:val="-1"/>
                <w:sz w:val="20"/>
              </w:rPr>
              <w:t>Project/HoD</w:t>
            </w:r>
            <w:r w:rsidRPr="00761DF3">
              <w:rPr>
                <w:rFonts w:ascii="Arial"/>
                <w:b/>
                <w:spacing w:val="2"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2"/>
                <w:sz w:val="20"/>
              </w:rPr>
              <w:t>Account</w:t>
            </w:r>
            <w:r w:rsidRPr="00761DF3">
              <w:rPr>
                <w:rFonts w:ascii="Arial"/>
                <w:b/>
                <w:sz w:val="20"/>
              </w:rPr>
              <w:t xml:space="preserve"> number:</w:t>
            </w: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4D6E39" w:rsidRPr="00761DF3" w:rsidRDefault="004D6E39" w:rsidP="003437FA">
            <w:pPr>
              <w:pStyle w:val="TableParagraph"/>
              <w:spacing w:before="31"/>
              <w:ind w:left="102" w:right="220"/>
              <w:rPr>
                <w:rFonts w:ascii="Arial" w:eastAsia="Arial" w:hAnsi="Arial" w:cs="Arial"/>
                <w:sz w:val="20"/>
                <w:szCs w:val="16"/>
              </w:rPr>
            </w:pPr>
          </w:p>
        </w:tc>
      </w:tr>
      <w:tr w:rsidR="004D6E39" w:rsidTr="003437FA">
        <w:trPr>
          <w:trHeight w:hRule="exact" w:val="2065"/>
        </w:trPr>
        <w:tc>
          <w:tcPr>
            <w:tcW w:w="3764" w:type="dxa"/>
            <w:tcBorders>
              <w:top w:val="single" w:sz="5" w:space="0" w:color="000000"/>
              <w:left w:val="single" w:sz="18" w:space="0" w:color="C00000"/>
              <w:bottom w:val="single" w:sz="18" w:space="0" w:color="C00000"/>
              <w:right w:val="single" w:sz="5" w:space="0" w:color="000000"/>
            </w:tcBorders>
          </w:tcPr>
          <w:p w:rsidR="004D6E39" w:rsidRPr="00761DF3" w:rsidRDefault="004D6E39" w:rsidP="003437FA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761DF3">
              <w:rPr>
                <w:rFonts w:ascii="Arial"/>
                <w:b/>
                <w:spacing w:val="-1"/>
                <w:sz w:val="20"/>
              </w:rPr>
              <w:t>Name</w:t>
            </w:r>
            <w:r w:rsidRPr="00761DF3">
              <w:rPr>
                <w:rFonts w:ascii="Arial"/>
                <w:b/>
                <w:sz w:val="20"/>
              </w:rPr>
              <w:t xml:space="preserve"> of</w:t>
            </w:r>
            <w:r w:rsidRPr="00761DF3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1"/>
                <w:sz w:val="20"/>
              </w:rPr>
              <w:t>Grant</w:t>
            </w:r>
            <w:r w:rsidRPr="00761DF3">
              <w:rPr>
                <w:rFonts w:ascii="Arial"/>
                <w:b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1"/>
                <w:sz w:val="20"/>
              </w:rPr>
              <w:t>holder / Line manager:</w:t>
            </w:r>
            <w:r w:rsidRPr="00761DF3">
              <w:rPr>
                <w:rFonts w:ascii="Arial"/>
                <w:b/>
                <w:spacing w:val="3"/>
                <w:sz w:val="20"/>
              </w:rPr>
              <w:t xml:space="preserve"> </w:t>
            </w:r>
            <w:r w:rsidRPr="00761DF3">
              <w:rPr>
                <w:rFonts w:ascii="Arial"/>
                <w:spacing w:val="-1"/>
                <w:sz w:val="20"/>
              </w:rPr>
              <w:t>(print)</w:t>
            </w:r>
          </w:p>
          <w:p w:rsidR="008A4BAB" w:rsidRPr="00761DF3" w:rsidRDefault="008A4BAB" w:rsidP="003437FA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3437FA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3437FA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3437FA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3437FA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3437FA">
            <w:pPr>
              <w:pStyle w:val="TableParagraph"/>
              <w:spacing w:before="31"/>
              <w:ind w:left="87" w:right="220"/>
              <w:rPr>
                <w:rFonts w:ascii="Arial" w:eastAsia="Arial" w:hAnsi="Arial" w:cs="Arial"/>
                <w:sz w:val="20"/>
                <w:szCs w:val="16"/>
              </w:rPr>
            </w:pPr>
          </w:p>
        </w:tc>
        <w:tc>
          <w:tcPr>
            <w:tcW w:w="4200" w:type="dxa"/>
            <w:tcBorders>
              <w:top w:val="single" w:sz="5" w:space="0" w:color="000000"/>
              <w:left w:val="single" w:sz="5" w:space="0" w:color="000000"/>
              <w:bottom w:val="single" w:sz="18" w:space="0" w:color="C00000"/>
              <w:right w:val="single" w:sz="5" w:space="0" w:color="000000"/>
            </w:tcBorders>
          </w:tcPr>
          <w:p w:rsidR="004D6E39" w:rsidRPr="00761DF3" w:rsidRDefault="004D6E39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761DF3">
              <w:rPr>
                <w:rFonts w:ascii="Arial"/>
                <w:b/>
                <w:spacing w:val="-1"/>
                <w:sz w:val="20"/>
              </w:rPr>
              <w:t>Signature</w:t>
            </w:r>
            <w:r w:rsidRPr="00761DF3">
              <w:rPr>
                <w:rFonts w:ascii="Arial"/>
                <w:b/>
                <w:sz w:val="20"/>
              </w:rPr>
              <w:t xml:space="preserve"> of</w:t>
            </w:r>
            <w:r w:rsidRPr="00761DF3">
              <w:rPr>
                <w:rFonts w:ascii="Arial"/>
                <w:b/>
                <w:spacing w:val="-3"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1"/>
                <w:sz w:val="20"/>
              </w:rPr>
              <w:t>Project</w:t>
            </w:r>
            <w:r w:rsidRPr="00761DF3">
              <w:rPr>
                <w:rFonts w:ascii="Arial"/>
                <w:b/>
                <w:sz w:val="20"/>
              </w:rPr>
              <w:t xml:space="preserve"> </w:t>
            </w:r>
            <w:r w:rsidRPr="00761DF3">
              <w:rPr>
                <w:rFonts w:ascii="Arial"/>
                <w:b/>
                <w:spacing w:val="-1"/>
                <w:sz w:val="20"/>
              </w:rPr>
              <w:t>Holder</w:t>
            </w:r>
            <w:r w:rsidRPr="00761DF3">
              <w:rPr>
                <w:rFonts w:ascii="Arial"/>
                <w:b/>
                <w:spacing w:val="-2"/>
                <w:sz w:val="20"/>
              </w:rPr>
              <w:t xml:space="preserve"> / Line manager</w:t>
            </w:r>
            <w:r w:rsidRPr="00761DF3">
              <w:rPr>
                <w:rFonts w:ascii="Arial"/>
                <w:b/>
                <w:spacing w:val="-1"/>
                <w:sz w:val="20"/>
              </w:rPr>
              <w:t xml:space="preserve">: </w:t>
            </w:r>
            <w:r w:rsidRPr="00761DF3">
              <w:rPr>
                <w:rFonts w:ascii="Arial"/>
                <w:spacing w:val="-1"/>
                <w:sz w:val="20"/>
              </w:rPr>
              <w:t>(or</w:t>
            </w:r>
            <w:r w:rsidRPr="00761DF3">
              <w:rPr>
                <w:rFonts w:ascii="Arial"/>
                <w:sz w:val="20"/>
              </w:rPr>
              <w:t xml:space="preserve"> </w:t>
            </w:r>
            <w:r w:rsidRPr="00761DF3">
              <w:rPr>
                <w:rFonts w:ascii="Arial"/>
                <w:spacing w:val="-1"/>
                <w:sz w:val="20"/>
              </w:rPr>
              <w:t>attach</w:t>
            </w:r>
            <w:r w:rsidRPr="00761DF3">
              <w:rPr>
                <w:rFonts w:ascii="Arial"/>
                <w:spacing w:val="-2"/>
                <w:sz w:val="20"/>
              </w:rPr>
              <w:t xml:space="preserve"> </w:t>
            </w:r>
            <w:r w:rsidRPr="00761DF3">
              <w:rPr>
                <w:rFonts w:ascii="Arial"/>
                <w:spacing w:val="-1"/>
                <w:sz w:val="20"/>
              </w:rPr>
              <w:t>email</w:t>
            </w:r>
            <w:r w:rsidRPr="00761DF3">
              <w:rPr>
                <w:rFonts w:ascii="Arial"/>
                <w:spacing w:val="1"/>
                <w:sz w:val="20"/>
              </w:rPr>
              <w:t xml:space="preserve"> </w:t>
            </w:r>
            <w:r w:rsidRPr="00761DF3">
              <w:rPr>
                <w:rFonts w:ascii="Arial"/>
                <w:spacing w:val="-1"/>
                <w:sz w:val="20"/>
              </w:rPr>
              <w:t>approval)</w:t>
            </w: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3437FA">
            <w:pPr>
              <w:pStyle w:val="TableParagraph"/>
              <w:spacing w:before="33"/>
              <w:ind w:left="102" w:right="220"/>
              <w:rPr>
                <w:rFonts w:ascii="Arial" w:eastAsia="Arial" w:hAnsi="Arial" w:cs="Arial"/>
                <w:sz w:val="20"/>
                <w:szCs w:val="16"/>
              </w:rPr>
            </w:pPr>
          </w:p>
        </w:tc>
        <w:tc>
          <w:tcPr>
            <w:tcW w:w="2016" w:type="dxa"/>
            <w:tcBorders>
              <w:top w:val="single" w:sz="5" w:space="0" w:color="000000"/>
              <w:left w:val="single" w:sz="5" w:space="0" w:color="000000"/>
              <w:bottom w:val="single" w:sz="18" w:space="0" w:color="C00000"/>
              <w:right w:val="single" w:sz="18" w:space="0" w:color="C00000"/>
            </w:tcBorders>
          </w:tcPr>
          <w:p w:rsidR="004D6E39" w:rsidRPr="00761DF3" w:rsidRDefault="004D6E39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  <w:r w:rsidRPr="00761DF3">
              <w:rPr>
                <w:rFonts w:ascii="Arial"/>
                <w:b/>
                <w:spacing w:val="-1"/>
                <w:sz w:val="18"/>
              </w:rPr>
              <w:t>Date:</w:t>
            </w:r>
          </w:p>
          <w:p w:rsidR="008A4BAB" w:rsidRPr="00761DF3" w:rsidRDefault="008A4BAB" w:rsidP="00761DF3">
            <w:pPr>
              <w:pStyle w:val="TableParagraph"/>
              <w:spacing w:before="31"/>
              <w:ind w:left="87" w:right="220"/>
              <w:rPr>
                <w:rFonts w:ascii="Arial"/>
                <w:color w:val="2F5496" w:themeColor="accent5" w:themeShade="BF"/>
                <w:spacing w:val="-1"/>
                <w:sz w:val="20"/>
              </w:rPr>
            </w:pPr>
          </w:p>
          <w:p w:rsidR="008A4BAB" w:rsidRPr="00761DF3" w:rsidRDefault="008A4BAB" w:rsidP="003437FA">
            <w:pPr>
              <w:pStyle w:val="TableParagraph"/>
              <w:spacing w:before="31"/>
              <w:ind w:left="102" w:right="220"/>
              <w:rPr>
                <w:rFonts w:ascii="Arial" w:eastAsia="Arial" w:hAnsi="Arial" w:cs="Arial"/>
                <w:sz w:val="18"/>
                <w:szCs w:val="16"/>
              </w:rPr>
            </w:pPr>
          </w:p>
        </w:tc>
      </w:tr>
    </w:tbl>
    <w:p w:rsidR="008A4BAB" w:rsidRDefault="008A4BAB" w:rsidP="008A4BAB">
      <w:pPr>
        <w:jc w:val="center"/>
        <w:rPr>
          <w:sz w:val="32"/>
          <w:szCs w:val="32"/>
        </w:rPr>
      </w:pPr>
    </w:p>
    <w:p w:rsidR="008A4BAB" w:rsidRPr="008A4BAB" w:rsidRDefault="008A4BAB" w:rsidP="008A4BAB">
      <w:pPr>
        <w:jc w:val="center"/>
        <w:rPr>
          <w:sz w:val="32"/>
          <w:szCs w:val="32"/>
        </w:rPr>
      </w:pPr>
    </w:p>
    <w:p w:rsidR="003F72DC" w:rsidRPr="008A4BAB" w:rsidRDefault="004D6E39" w:rsidP="008A4BAB">
      <w:pPr>
        <w:pStyle w:val="1"/>
        <w:keepNext w:val="0"/>
        <w:keepLines w:val="0"/>
        <w:widowControl w:val="0"/>
        <w:numPr>
          <w:ilvl w:val="0"/>
          <w:numId w:val="3"/>
        </w:numPr>
        <w:spacing w:before="0" w:line="342" w:lineRule="exact"/>
        <w:ind w:right="464"/>
        <w:jc w:val="center"/>
        <w:rPr>
          <w:color w:val="0000FF"/>
          <w:spacing w:val="-1"/>
          <w:u w:val="single"/>
        </w:rPr>
      </w:pPr>
      <w:r w:rsidRPr="008A4BAB">
        <w:rPr>
          <w:spacing w:val="-1"/>
        </w:rPr>
        <w:t>ABI Staff: remember</w:t>
      </w:r>
      <w:r w:rsidRPr="008A4BAB">
        <w:t xml:space="preserve"> </w:t>
      </w:r>
      <w:r w:rsidRPr="008A4BAB">
        <w:rPr>
          <w:spacing w:val="-1"/>
        </w:rPr>
        <w:t>to</w:t>
      </w:r>
      <w:r w:rsidRPr="008A4BAB">
        <w:t xml:space="preserve"> </w:t>
      </w:r>
      <w:r w:rsidRPr="008A4BAB">
        <w:rPr>
          <w:spacing w:val="-1"/>
        </w:rPr>
        <w:t>apply</w:t>
      </w:r>
      <w:r w:rsidRPr="008A4BAB">
        <w:rPr>
          <w:spacing w:val="-6"/>
        </w:rPr>
        <w:t xml:space="preserve"> </w:t>
      </w:r>
      <w:r w:rsidRPr="008A4BAB">
        <w:rPr>
          <w:spacing w:val="-1"/>
        </w:rPr>
        <w:t>for</w:t>
      </w:r>
      <w:r w:rsidRPr="008A4BAB">
        <w:rPr>
          <w:spacing w:val="2"/>
        </w:rPr>
        <w:t xml:space="preserve"> </w:t>
      </w:r>
      <w:r w:rsidRPr="008A4BAB">
        <w:rPr>
          <w:spacing w:val="-1"/>
        </w:rPr>
        <w:t>conference</w:t>
      </w:r>
      <w:r w:rsidRPr="008A4BAB">
        <w:rPr>
          <w:spacing w:val="1"/>
        </w:rPr>
        <w:t xml:space="preserve"> </w:t>
      </w:r>
      <w:r w:rsidRPr="008A4BAB">
        <w:rPr>
          <w:spacing w:val="-1"/>
        </w:rPr>
        <w:t>leave</w:t>
      </w:r>
      <w:r w:rsidRPr="008A4BAB">
        <w:rPr>
          <w:spacing w:val="1"/>
        </w:rPr>
        <w:t xml:space="preserve"> </w:t>
      </w:r>
      <w:r w:rsidRPr="008A4BAB">
        <w:rPr>
          <w:spacing w:val="-1"/>
        </w:rPr>
        <w:t>online</w:t>
      </w:r>
      <w:r w:rsidRPr="008A4BAB">
        <w:t xml:space="preserve"> </w:t>
      </w:r>
      <w:r w:rsidRPr="008A4BAB">
        <w:rPr>
          <w:spacing w:val="-1"/>
        </w:rPr>
        <w:t xml:space="preserve">via </w:t>
      </w:r>
      <w:hyperlink r:id="rId11">
        <w:r w:rsidRPr="008A4BAB">
          <w:rPr>
            <w:color w:val="0000FF"/>
            <w:spacing w:val="-1"/>
            <w:u w:val="single"/>
          </w:rPr>
          <w:t>Peoplesoft</w:t>
        </w:r>
        <w:r w:rsidRPr="008A4BAB">
          <w:rPr>
            <w:color w:val="0000FF"/>
            <w:u w:val="single"/>
          </w:rPr>
          <w:t xml:space="preserve"> </w:t>
        </w:r>
        <w:r w:rsidRPr="008A4BAB">
          <w:rPr>
            <w:color w:val="0000FF"/>
            <w:spacing w:val="-1"/>
            <w:u w:val="single"/>
          </w:rPr>
          <w:t>HR</w:t>
        </w:r>
      </w:hyperlink>
    </w:p>
    <w:p w:rsidR="008A4BAB" w:rsidRPr="008A4BAB" w:rsidRDefault="008A4BAB" w:rsidP="008A4BAB"/>
    <w:p w:rsidR="008A4BAB" w:rsidRPr="008A4BAB" w:rsidRDefault="008A4BAB" w:rsidP="008A4BAB"/>
    <w:sectPr w:rsidR="008A4BAB" w:rsidRPr="008A4BAB" w:rsidSect="00BF6E9C">
      <w:headerReference w:type="first" r:id="rId12"/>
      <w:pgSz w:w="11906" w:h="16838"/>
      <w:pgMar w:top="1440" w:right="1133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DF5" w:rsidRDefault="00860DF5" w:rsidP="00FB1386">
      <w:pPr>
        <w:spacing w:after="0" w:line="240" w:lineRule="auto"/>
      </w:pPr>
      <w:r>
        <w:separator/>
      </w:r>
    </w:p>
  </w:endnote>
  <w:endnote w:type="continuationSeparator" w:id="0">
    <w:p w:rsidR="00860DF5" w:rsidRDefault="00860DF5" w:rsidP="00FB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DF5" w:rsidRDefault="00860DF5" w:rsidP="00FB1386">
      <w:pPr>
        <w:spacing w:after="0" w:line="240" w:lineRule="auto"/>
      </w:pPr>
      <w:r>
        <w:separator/>
      </w:r>
    </w:p>
  </w:footnote>
  <w:footnote w:type="continuationSeparator" w:id="0">
    <w:p w:rsidR="00860DF5" w:rsidRDefault="00860DF5" w:rsidP="00FB13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37FA" w:rsidRDefault="003437FA" w:rsidP="004D6E39">
    <w:pPr>
      <w:pStyle w:val="a3"/>
      <w:spacing w:before="240"/>
      <w:ind w:hanging="709"/>
      <w:jc w:val="center"/>
      <w:rPr>
        <w:sz w:val="40"/>
      </w:rPr>
    </w:pPr>
    <w:r w:rsidRPr="00AD4AAD">
      <w:rPr>
        <w:noProof/>
        <w:sz w:val="40"/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1853270</wp:posOffset>
          </wp:positionH>
          <wp:positionV relativeFrom="paragraph">
            <wp:posOffset>-297180</wp:posOffset>
          </wp:positionV>
          <wp:extent cx="1700341" cy="280125"/>
          <wp:effectExtent l="0" t="0" r="0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bi-hc-rgb-201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0341" cy="28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D4AAD">
      <w:rPr>
        <w:sz w:val="40"/>
      </w:rPr>
      <w:t>ABI TRAVEL BOOKING FORM</w:t>
    </w:r>
    <w:r>
      <w:rPr>
        <w:sz w:val="40"/>
      </w:rPr>
      <w:t>: INTERNATIONAL</w:t>
    </w:r>
  </w:p>
  <w:p w:rsidR="003437FA" w:rsidRDefault="003437FA" w:rsidP="004D6E39">
    <w:pPr>
      <w:pStyle w:val="a3"/>
      <w:ind w:hanging="709"/>
      <w:jc w:val="center"/>
      <w:rPr>
        <w:sz w:val="28"/>
      </w:rPr>
    </w:pPr>
    <w:r w:rsidRPr="004D6E39">
      <w:rPr>
        <w:sz w:val="28"/>
      </w:rPr>
      <w:t>Please send</w:t>
    </w:r>
    <w:r>
      <w:rPr>
        <w:sz w:val="28"/>
      </w:rPr>
      <w:t xml:space="preserve"> completed form</w:t>
    </w:r>
    <w:r w:rsidRPr="004D6E39">
      <w:rPr>
        <w:sz w:val="28"/>
      </w:rPr>
      <w:t xml:space="preserve"> to </w:t>
    </w:r>
    <w:hyperlink r:id="rId2" w:history="1">
      <w:r w:rsidRPr="007D19C1">
        <w:rPr>
          <w:rStyle w:val="aa"/>
          <w:sz w:val="28"/>
        </w:rPr>
        <w:t>bioeng-travel-admin@list.bioeng.auckland.ac.nz</w:t>
      </w:r>
    </w:hyperlink>
  </w:p>
  <w:p w:rsidR="003437FA" w:rsidRPr="004D6E39" w:rsidRDefault="003437FA" w:rsidP="004D6E39">
    <w:pPr>
      <w:pStyle w:val="a3"/>
      <w:ind w:hanging="709"/>
      <w:jc w:val="center"/>
      <w:rPr>
        <w:sz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E0552"/>
    <w:multiLevelType w:val="hybridMultilevel"/>
    <w:tmpl w:val="F482EB2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167D64"/>
    <w:multiLevelType w:val="hybridMultilevel"/>
    <w:tmpl w:val="75E8C1B8"/>
    <w:lvl w:ilvl="0" w:tplc="1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51A57B9"/>
    <w:multiLevelType w:val="hybridMultilevel"/>
    <w:tmpl w:val="D8444F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A241FD"/>
    <w:multiLevelType w:val="hybridMultilevel"/>
    <w:tmpl w:val="D4681CE4"/>
    <w:lvl w:ilvl="0" w:tplc="1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4">
    <w:nsid w:val="7A124A0E"/>
    <w:multiLevelType w:val="hybridMultilevel"/>
    <w:tmpl w:val="85F2FED4"/>
    <w:lvl w:ilvl="0" w:tplc="1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ABD"/>
    <w:rsid w:val="00000DA4"/>
    <w:rsid w:val="0002087E"/>
    <w:rsid w:val="00026030"/>
    <w:rsid w:val="000E04B9"/>
    <w:rsid w:val="000E1ECA"/>
    <w:rsid w:val="000F0DDA"/>
    <w:rsid w:val="000F3263"/>
    <w:rsid w:val="00157337"/>
    <w:rsid w:val="0016434C"/>
    <w:rsid w:val="001650C3"/>
    <w:rsid w:val="001753CA"/>
    <w:rsid w:val="00183687"/>
    <w:rsid w:val="001922FC"/>
    <w:rsid w:val="001C647E"/>
    <w:rsid w:val="001C78B3"/>
    <w:rsid w:val="001E43FC"/>
    <w:rsid w:val="0021689D"/>
    <w:rsid w:val="00234AAB"/>
    <w:rsid w:val="00252C39"/>
    <w:rsid w:val="00253BA1"/>
    <w:rsid w:val="00253CAE"/>
    <w:rsid w:val="00255728"/>
    <w:rsid w:val="00292D4C"/>
    <w:rsid w:val="00295A16"/>
    <w:rsid w:val="002C4DAC"/>
    <w:rsid w:val="002E0F08"/>
    <w:rsid w:val="0032100C"/>
    <w:rsid w:val="00331C85"/>
    <w:rsid w:val="003437FA"/>
    <w:rsid w:val="00343D84"/>
    <w:rsid w:val="003A0D7C"/>
    <w:rsid w:val="003C0BA8"/>
    <w:rsid w:val="003C1223"/>
    <w:rsid w:val="003D64F9"/>
    <w:rsid w:val="003F72DC"/>
    <w:rsid w:val="004250A5"/>
    <w:rsid w:val="00433B3A"/>
    <w:rsid w:val="00462988"/>
    <w:rsid w:val="00466AF2"/>
    <w:rsid w:val="004A180F"/>
    <w:rsid w:val="004A767E"/>
    <w:rsid w:val="004C711E"/>
    <w:rsid w:val="004D6E39"/>
    <w:rsid w:val="004E4E3A"/>
    <w:rsid w:val="00520423"/>
    <w:rsid w:val="005228A9"/>
    <w:rsid w:val="00533F3E"/>
    <w:rsid w:val="00552244"/>
    <w:rsid w:val="00552C72"/>
    <w:rsid w:val="005658F3"/>
    <w:rsid w:val="00572948"/>
    <w:rsid w:val="005845E0"/>
    <w:rsid w:val="005B5523"/>
    <w:rsid w:val="005F0F52"/>
    <w:rsid w:val="00620AF6"/>
    <w:rsid w:val="00655770"/>
    <w:rsid w:val="006831C6"/>
    <w:rsid w:val="00691014"/>
    <w:rsid w:val="006A35AE"/>
    <w:rsid w:val="006B735E"/>
    <w:rsid w:val="006D52E0"/>
    <w:rsid w:val="006D72FB"/>
    <w:rsid w:val="00703C21"/>
    <w:rsid w:val="00706F06"/>
    <w:rsid w:val="0073462A"/>
    <w:rsid w:val="00761DF3"/>
    <w:rsid w:val="00793573"/>
    <w:rsid w:val="0079793E"/>
    <w:rsid w:val="007C0EB1"/>
    <w:rsid w:val="007C2CE9"/>
    <w:rsid w:val="007D0269"/>
    <w:rsid w:val="007D044A"/>
    <w:rsid w:val="007E082A"/>
    <w:rsid w:val="00821738"/>
    <w:rsid w:val="00840796"/>
    <w:rsid w:val="008435DB"/>
    <w:rsid w:val="008444A4"/>
    <w:rsid w:val="0084683E"/>
    <w:rsid w:val="00860DF5"/>
    <w:rsid w:val="00870C4B"/>
    <w:rsid w:val="008A4BAB"/>
    <w:rsid w:val="008A6B7D"/>
    <w:rsid w:val="008B7C54"/>
    <w:rsid w:val="008C4365"/>
    <w:rsid w:val="008E0D14"/>
    <w:rsid w:val="008F7CE9"/>
    <w:rsid w:val="00924070"/>
    <w:rsid w:val="0092688D"/>
    <w:rsid w:val="00931ABD"/>
    <w:rsid w:val="009353C1"/>
    <w:rsid w:val="009512C6"/>
    <w:rsid w:val="00995539"/>
    <w:rsid w:val="009A7149"/>
    <w:rsid w:val="009D6989"/>
    <w:rsid w:val="009E01A6"/>
    <w:rsid w:val="009E1ADC"/>
    <w:rsid w:val="009E4CEF"/>
    <w:rsid w:val="00A005EA"/>
    <w:rsid w:val="00A01A32"/>
    <w:rsid w:val="00A40C56"/>
    <w:rsid w:val="00A57350"/>
    <w:rsid w:val="00A83816"/>
    <w:rsid w:val="00A8786B"/>
    <w:rsid w:val="00A915C9"/>
    <w:rsid w:val="00A97B66"/>
    <w:rsid w:val="00AA0917"/>
    <w:rsid w:val="00AB1FF2"/>
    <w:rsid w:val="00AC1604"/>
    <w:rsid w:val="00AD3CEB"/>
    <w:rsid w:val="00AD4AAD"/>
    <w:rsid w:val="00B07020"/>
    <w:rsid w:val="00B15DCF"/>
    <w:rsid w:val="00B3748C"/>
    <w:rsid w:val="00B41ADE"/>
    <w:rsid w:val="00B43359"/>
    <w:rsid w:val="00B52FF8"/>
    <w:rsid w:val="00B624BF"/>
    <w:rsid w:val="00B71F1E"/>
    <w:rsid w:val="00B858DC"/>
    <w:rsid w:val="00B91CB3"/>
    <w:rsid w:val="00B93535"/>
    <w:rsid w:val="00BA14DE"/>
    <w:rsid w:val="00BA5E68"/>
    <w:rsid w:val="00BA6B10"/>
    <w:rsid w:val="00BA78C6"/>
    <w:rsid w:val="00BC45D4"/>
    <w:rsid w:val="00BE6D53"/>
    <w:rsid w:val="00BF28CA"/>
    <w:rsid w:val="00BF6E9C"/>
    <w:rsid w:val="00C107CF"/>
    <w:rsid w:val="00C12607"/>
    <w:rsid w:val="00C15F9D"/>
    <w:rsid w:val="00C2248E"/>
    <w:rsid w:val="00C4107F"/>
    <w:rsid w:val="00C67D56"/>
    <w:rsid w:val="00C7419B"/>
    <w:rsid w:val="00C832B5"/>
    <w:rsid w:val="00CE7874"/>
    <w:rsid w:val="00D03BC2"/>
    <w:rsid w:val="00D208D5"/>
    <w:rsid w:val="00D32713"/>
    <w:rsid w:val="00D57D65"/>
    <w:rsid w:val="00D6788A"/>
    <w:rsid w:val="00D82ABF"/>
    <w:rsid w:val="00D85989"/>
    <w:rsid w:val="00DB22F3"/>
    <w:rsid w:val="00DD1840"/>
    <w:rsid w:val="00DD4E86"/>
    <w:rsid w:val="00DE1A06"/>
    <w:rsid w:val="00DF63E2"/>
    <w:rsid w:val="00DF7537"/>
    <w:rsid w:val="00E02A54"/>
    <w:rsid w:val="00E325F7"/>
    <w:rsid w:val="00E5612B"/>
    <w:rsid w:val="00E56D19"/>
    <w:rsid w:val="00E732B1"/>
    <w:rsid w:val="00E82B8F"/>
    <w:rsid w:val="00E83358"/>
    <w:rsid w:val="00E84D78"/>
    <w:rsid w:val="00EB48FE"/>
    <w:rsid w:val="00EC099B"/>
    <w:rsid w:val="00EC371E"/>
    <w:rsid w:val="00EF35DE"/>
    <w:rsid w:val="00F12251"/>
    <w:rsid w:val="00F1529A"/>
    <w:rsid w:val="00F16C0F"/>
    <w:rsid w:val="00F16FC5"/>
    <w:rsid w:val="00F308AA"/>
    <w:rsid w:val="00F32543"/>
    <w:rsid w:val="00F35773"/>
    <w:rsid w:val="00F42022"/>
    <w:rsid w:val="00F74BA9"/>
    <w:rsid w:val="00F818AD"/>
    <w:rsid w:val="00FB1386"/>
    <w:rsid w:val="00FB4589"/>
    <w:rsid w:val="00FE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55B19F-8B30-46EF-8B76-4598EC20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F16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41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12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B1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FB1386"/>
  </w:style>
  <w:style w:type="paragraph" w:styleId="a4">
    <w:name w:val="footer"/>
    <w:basedOn w:val="a"/>
    <w:link w:val="Char0"/>
    <w:uiPriority w:val="99"/>
    <w:unhideWhenUsed/>
    <w:rsid w:val="00FB13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FB1386"/>
  </w:style>
  <w:style w:type="table" w:styleId="a5">
    <w:name w:val="Table Grid"/>
    <w:basedOn w:val="a1"/>
    <w:uiPriority w:val="39"/>
    <w:rsid w:val="00AD4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16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F16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16C0F"/>
    <w:rPr>
      <w:rFonts w:ascii="Segoe UI" w:hAnsi="Segoe UI" w:cs="Segoe UI"/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C7419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7"/>
    <w:uiPriority w:val="11"/>
    <w:rsid w:val="00C7419B"/>
    <w:rPr>
      <w:rFonts w:eastAsiaTheme="minorEastAsia"/>
      <w:color w:val="5A5A5A" w:themeColor="text1" w:themeTint="A5"/>
      <w:spacing w:val="15"/>
    </w:rPr>
  </w:style>
  <w:style w:type="character" w:customStyle="1" w:styleId="2Char">
    <w:name w:val="标题 2 Char"/>
    <w:basedOn w:val="a0"/>
    <w:link w:val="2"/>
    <w:uiPriority w:val="9"/>
    <w:rsid w:val="00C741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Style1">
    <w:name w:val="Style1"/>
    <w:basedOn w:val="1"/>
    <w:link w:val="Style1Char"/>
    <w:qFormat/>
    <w:rsid w:val="00C7419B"/>
    <w:rPr>
      <w:b/>
    </w:rPr>
  </w:style>
  <w:style w:type="character" w:styleId="a8">
    <w:name w:val="Placeholder Text"/>
    <w:basedOn w:val="a0"/>
    <w:uiPriority w:val="99"/>
    <w:semiHidden/>
    <w:rsid w:val="00466AF2"/>
    <w:rPr>
      <w:color w:val="808080"/>
    </w:rPr>
  </w:style>
  <w:style w:type="character" w:customStyle="1" w:styleId="Style1Char">
    <w:name w:val="Style1 Char"/>
    <w:basedOn w:val="1Char"/>
    <w:link w:val="Style1"/>
    <w:rsid w:val="00C7419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12C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9">
    <w:name w:val="Title"/>
    <w:basedOn w:val="a"/>
    <w:next w:val="a"/>
    <w:link w:val="Char3"/>
    <w:uiPriority w:val="10"/>
    <w:qFormat/>
    <w:rsid w:val="009512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3">
    <w:name w:val="标题 Char"/>
    <w:basedOn w:val="a0"/>
    <w:link w:val="a9"/>
    <w:uiPriority w:val="10"/>
    <w:rsid w:val="00951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tyle2">
    <w:name w:val="Style2"/>
    <w:basedOn w:val="a0"/>
    <w:uiPriority w:val="1"/>
    <w:rsid w:val="00234AAB"/>
    <w:rPr>
      <w:color w:val="2F5496" w:themeColor="accent5" w:themeShade="BF"/>
    </w:rPr>
  </w:style>
  <w:style w:type="character" w:customStyle="1" w:styleId="Style3">
    <w:name w:val="Style3"/>
    <w:basedOn w:val="a0"/>
    <w:uiPriority w:val="1"/>
    <w:rsid w:val="00234AAB"/>
    <w:rPr>
      <w:color w:val="2F5496" w:themeColor="accent5" w:themeShade="BF"/>
    </w:rPr>
  </w:style>
  <w:style w:type="character" w:customStyle="1" w:styleId="Style4">
    <w:name w:val="Style4"/>
    <w:basedOn w:val="a0"/>
    <w:uiPriority w:val="1"/>
    <w:rsid w:val="00234AAB"/>
    <w:rPr>
      <w:color w:val="2F5496" w:themeColor="accent5" w:themeShade="BF"/>
    </w:rPr>
  </w:style>
  <w:style w:type="character" w:customStyle="1" w:styleId="Style5">
    <w:name w:val="Style5"/>
    <w:basedOn w:val="a0"/>
    <w:uiPriority w:val="1"/>
    <w:rsid w:val="00234AAB"/>
    <w:rPr>
      <w:color w:val="2F5496" w:themeColor="accent5" w:themeShade="BF"/>
    </w:rPr>
  </w:style>
  <w:style w:type="character" w:customStyle="1" w:styleId="Style6">
    <w:name w:val="Style6"/>
    <w:basedOn w:val="a0"/>
    <w:uiPriority w:val="1"/>
    <w:rsid w:val="00234AAB"/>
    <w:rPr>
      <w:color w:val="2F5496" w:themeColor="accent5" w:themeShade="BF"/>
    </w:rPr>
  </w:style>
  <w:style w:type="character" w:customStyle="1" w:styleId="Style7">
    <w:name w:val="Style7"/>
    <w:basedOn w:val="a0"/>
    <w:uiPriority w:val="1"/>
    <w:rsid w:val="00234AAB"/>
    <w:rPr>
      <w:color w:val="2F5496" w:themeColor="accent5" w:themeShade="BF"/>
    </w:rPr>
  </w:style>
  <w:style w:type="character" w:customStyle="1" w:styleId="Style8">
    <w:name w:val="Style8"/>
    <w:basedOn w:val="a0"/>
    <w:uiPriority w:val="1"/>
    <w:rsid w:val="00292D4C"/>
  </w:style>
  <w:style w:type="character" w:customStyle="1" w:styleId="Style9">
    <w:name w:val="Style9"/>
    <w:basedOn w:val="a0"/>
    <w:uiPriority w:val="1"/>
    <w:rsid w:val="00292D4C"/>
  </w:style>
  <w:style w:type="paragraph" w:customStyle="1" w:styleId="TableParagraph">
    <w:name w:val="Table Paragraph"/>
    <w:basedOn w:val="a"/>
    <w:uiPriority w:val="1"/>
    <w:qFormat/>
    <w:rsid w:val="004D6E39"/>
    <w:pPr>
      <w:widowControl w:val="0"/>
      <w:spacing w:after="0" w:line="240" w:lineRule="auto"/>
    </w:pPr>
    <w:rPr>
      <w:lang w:val="en-US"/>
    </w:rPr>
  </w:style>
  <w:style w:type="character" w:styleId="aa">
    <w:name w:val="Hyperlink"/>
    <w:basedOn w:val="a0"/>
    <w:uiPriority w:val="99"/>
    <w:unhideWhenUsed/>
    <w:rsid w:val="004D6E39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E5612B"/>
    <w:pPr>
      <w:ind w:left="720"/>
      <w:contextualSpacing/>
    </w:pPr>
  </w:style>
  <w:style w:type="paragraph" w:customStyle="1" w:styleId="Default">
    <w:name w:val="Default"/>
    <w:rsid w:val="001753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D82A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ldtravel.auckland.ac.n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sa.gov/portal/content/103191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r.auckland.ac.nz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bioeng-travel-admin@list.bioeng.auckland.ac.n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ioeng-travel-admin@list.bioeng.auckland.ac.nz%20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ioeng-travel-admin@list.bioeng.auckland.ac.nz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har094\Desktop\ABI%20Travel%20Booking%20Form%20-%20INTERNATIO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6F411D4B6204787926175F3031CC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E0D33-73C8-4DD5-897B-320DD963265F}"/>
      </w:docPartPr>
      <w:docPartBody>
        <w:p w:rsidR="000844DF" w:rsidRDefault="00A03841">
          <w:pPr>
            <w:pStyle w:val="76F411D4B6204787926175F3031CCD83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AB1DCDCC2CD3495586441A0FD5A75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55C11-95EF-4521-A6D8-943AC01BE327}"/>
      </w:docPartPr>
      <w:docPartBody>
        <w:p w:rsidR="000844DF" w:rsidRDefault="00A03841">
          <w:pPr>
            <w:pStyle w:val="AB1DCDCC2CD3495586441A0FD5A754F5"/>
          </w:pPr>
          <w:r w:rsidRPr="00DB22F2">
            <w:rPr>
              <w:rStyle w:val="a3"/>
            </w:rPr>
            <w:t>Choose an item.</w:t>
          </w:r>
        </w:p>
      </w:docPartBody>
    </w:docPart>
    <w:docPart>
      <w:docPartPr>
        <w:name w:val="55B894B0279E4348A97A8EB75375E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09F18-9F43-4401-87DE-5FC924AD79A8}"/>
      </w:docPartPr>
      <w:docPartBody>
        <w:p w:rsidR="000844DF" w:rsidRDefault="00A03841">
          <w:pPr>
            <w:pStyle w:val="55B894B0279E4348A97A8EB75375E285"/>
          </w:pPr>
          <w:r w:rsidRPr="002E32FB">
            <w:rPr>
              <w:rStyle w:val="a3"/>
            </w:rPr>
            <w:t>Click or tap here to enter text.</w:t>
          </w:r>
        </w:p>
      </w:docPartBody>
    </w:docPart>
    <w:docPart>
      <w:docPartPr>
        <w:name w:val="4BA8FC3DC4454F2F9EEB0239CAB7F1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BA199-95BA-477C-88CD-4FD20744C936}"/>
      </w:docPartPr>
      <w:docPartBody>
        <w:p w:rsidR="000844DF" w:rsidRDefault="00A03841">
          <w:pPr>
            <w:pStyle w:val="4BA8FC3DC4454F2F9EEB0239CAB7F16E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002ECBB5A44B4B11923577D98E6C3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CB9F6-BDD6-4A67-98FD-5903B6559E8F}"/>
      </w:docPartPr>
      <w:docPartBody>
        <w:p w:rsidR="000844DF" w:rsidRDefault="00A03841">
          <w:pPr>
            <w:pStyle w:val="002ECBB5A44B4B11923577D98E6C30F5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A8576E021BDA4D22A06EA570720F3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DFB20E-07A1-45D0-BF99-93558F4DA67D}"/>
      </w:docPartPr>
      <w:docPartBody>
        <w:p w:rsidR="000844DF" w:rsidRDefault="00A03841">
          <w:pPr>
            <w:pStyle w:val="A8576E021BDA4D22A06EA570720F3B30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ED78CF7D36E6478DBBB120586E9C4B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06585A-E6A1-4B85-9AA7-04F2DF7387A6}"/>
      </w:docPartPr>
      <w:docPartBody>
        <w:p w:rsidR="000844DF" w:rsidRDefault="00A03841">
          <w:pPr>
            <w:pStyle w:val="ED78CF7D36E6478DBBB120586E9C4BD7"/>
          </w:pPr>
          <w:r w:rsidRPr="00CE7874">
            <w:rPr>
              <w:rStyle w:val="a3"/>
              <w:rFonts w:asciiTheme="majorHAnsi" w:hAnsiTheme="majorHAnsi" w:cstheme="majorHAnsi"/>
            </w:rPr>
            <w:t>Click or tap here to enter text.</w:t>
          </w:r>
        </w:p>
      </w:docPartBody>
    </w:docPart>
    <w:docPart>
      <w:docPartPr>
        <w:name w:val="1751B3EB1E244CC7852A2B84DC7539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A92A5-9CB2-4943-A753-723F89CC3917}"/>
      </w:docPartPr>
      <w:docPartBody>
        <w:p w:rsidR="000844DF" w:rsidRDefault="00A03841">
          <w:pPr>
            <w:pStyle w:val="1751B3EB1E244CC7852A2B84DC7539FA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1696D357617540DFB9EC92E8CA0CD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59F6D7-CB43-4A92-9080-74E47B052D74}"/>
      </w:docPartPr>
      <w:docPartBody>
        <w:p w:rsidR="000844DF" w:rsidRDefault="00A03841">
          <w:pPr>
            <w:pStyle w:val="1696D357617540DFB9EC92E8CA0CDA80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E48377B881334277A2B305BE903A5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9931B-0BA6-4C26-944D-F13AE8F86F77}"/>
      </w:docPartPr>
      <w:docPartBody>
        <w:p w:rsidR="000844DF" w:rsidRDefault="00A03841">
          <w:pPr>
            <w:pStyle w:val="E48377B881334277A2B305BE903A5A29"/>
          </w:pPr>
          <w:r w:rsidRPr="005D3EA0">
            <w:rPr>
              <w:rStyle w:val="a3"/>
            </w:rPr>
            <w:t>Choose an item.</w:t>
          </w:r>
        </w:p>
      </w:docPartBody>
    </w:docPart>
    <w:docPart>
      <w:docPartPr>
        <w:name w:val="5F6B95173DD34CD69F700B39307CEC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75F76-BC69-431C-8DB4-C52A0BD2770F}"/>
      </w:docPartPr>
      <w:docPartBody>
        <w:p w:rsidR="000844DF" w:rsidRDefault="00A03841">
          <w:pPr>
            <w:pStyle w:val="5F6B95173DD34CD69F700B39307CEC3E"/>
          </w:pPr>
          <w:r w:rsidRPr="005D3EA0">
            <w:rPr>
              <w:rStyle w:val="a3"/>
            </w:rPr>
            <w:t>Choose an item.</w:t>
          </w:r>
        </w:p>
      </w:docPartBody>
    </w:docPart>
    <w:docPart>
      <w:docPartPr>
        <w:name w:val="5E7AA6AADC6A453BB72EF1D59C2814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A9F3C-018E-40CE-9AB8-0980D67CD197}"/>
      </w:docPartPr>
      <w:docPartBody>
        <w:p w:rsidR="000844DF" w:rsidRDefault="00A03841">
          <w:pPr>
            <w:pStyle w:val="5E7AA6AADC6A453BB72EF1D59C2814CC"/>
          </w:pPr>
          <w:r w:rsidRPr="005D3EA0">
            <w:rPr>
              <w:rStyle w:val="a3"/>
            </w:rPr>
            <w:t>Choose an item.</w:t>
          </w:r>
        </w:p>
      </w:docPartBody>
    </w:docPart>
    <w:docPart>
      <w:docPartPr>
        <w:name w:val="B2719C49B9FC4312A076D85F5595E5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193C80-38B2-4648-81CB-B46AD76E7B83}"/>
      </w:docPartPr>
      <w:docPartBody>
        <w:p w:rsidR="000844DF" w:rsidRDefault="00A03841">
          <w:pPr>
            <w:pStyle w:val="B2719C49B9FC4312A076D85F5595E5DC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72F21C7067154630BE679508B9274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7F446-F347-4D61-B9EF-880000CEBBFF}"/>
      </w:docPartPr>
      <w:docPartBody>
        <w:p w:rsidR="000844DF" w:rsidRDefault="00A03841">
          <w:pPr>
            <w:pStyle w:val="72F21C7067154630BE679508B92741BA"/>
          </w:pPr>
          <w:r w:rsidRPr="007D19C1">
            <w:rPr>
              <w:rStyle w:val="a3"/>
            </w:rPr>
            <w:t>Choose an item.</w:t>
          </w:r>
        </w:p>
      </w:docPartBody>
    </w:docPart>
    <w:docPart>
      <w:docPartPr>
        <w:name w:val="6388DA3978DB4C59AC344C094567A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C5E9F-6F64-41ED-9993-FC0C4E9ABCCF}"/>
      </w:docPartPr>
      <w:docPartBody>
        <w:p w:rsidR="000844DF" w:rsidRDefault="00A03841">
          <w:pPr>
            <w:pStyle w:val="6388DA3978DB4C59AC344C094567AF69"/>
          </w:pPr>
          <w:r w:rsidRPr="002E32FB">
            <w:rPr>
              <w:rStyle w:val="a3"/>
            </w:rPr>
            <w:t>Click or tap here to enter text.</w:t>
          </w:r>
        </w:p>
      </w:docPartBody>
    </w:docPart>
    <w:docPart>
      <w:docPartPr>
        <w:name w:val="D8145EE03A7246C8874D17B4AA337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296802-59FC-4393-B2DB-48F08B0A4BA5}"/>
      </w:docPartPr>
      <w:docPartBody>
        <w:p w:rsidR="000844DF" w:rsidRDefault="00A03841">
          <w:pPr>
            <w:pStyle w:val="D8145EE03A7246C8874D17B4AA337EE9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57A21E1F00F94761AC40DD82D1192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BD2E3-36A2-493B-B9A0-412D5A1D8C31}"/>
      </w:docPartPr>
      <w:docPartBody>
        <w:p w:rsidR="000844DF" w:rsidRDefault="00A03841">
          <w:pPr>
            <w:pStyle w:val="57A21E1F00F94761AC40DD82D119267D"/>
          </w:pPr>
          <w:r w:rsidRPr="007D19C1">
            <w:rPr>
              <w:rStyle w:val="a3"/>
            </w:rPr>
            <w:t>Choose an item.</w:t>
          </w:r>
        </w:p>
      </w:docPartBody>
    </w:docPart>
    <w:docPart>
      <w:docPartPr>
        <w:name w:val="6598FB65640C4AC1AEA96F33B60DC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077250-4CE5-43E3-B4CF-CF38FDF54ABF}"/>
      </w:docPartPr>
      <w:docPartBody>
        <w:p w:rsidR="000844DF" w:rsidRDefault="00A03841">
          <w:pPr>
            <w:pStyle w:val="6598FB65640C4AC1AEA96F33B60DC058"/>
          </w:pPr>
          <w:r w:rsidRPr="002E32FB">
            <w:rPr>
              <w:rStyle w:val="a3"/>
            </w:rPr>
            <w:t>Click or tap here to enter text.</w:t>
          </w:r>
        </w:p>
      </w:docPartBody>
    </w:docPart>
    <w:docPart>
      <w:docPartPr>
        <w:name w:val="B00617A456A24F5AB7920DB9C0061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9F7BE-883B-40AF-82AE-8AEB5620EA23}"/>
      </w:docPartPr>
      <w:docPartBody>
        <w:p w:rsidR="000844DF" w:rsidRDefault="00A03841">
          <w:pPr>
            <w:pStyle w:val="B00617A456A24F5AB7920DB9C00618F8"/>
          </w:pPr>
          <w:r w:rsidRPr="005D3EA0">
            <w:rPr>
              <w:rStyle w:val="a3"/>
            </w:rPr>
            <w:t>Choose an item.</w:t>
          </w:r>
        </w:p>
      </w:docPartBody>
    </w:docPart>
    <w:docPart>
      <w:docPartPr>
        <w:name w:val="EE46BBAA0DBB474D8D57139D4DFF736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FED57F-470D-47EC-BC03-BC1782F34E80}"/>
      </w:docPartPr>
      <w:docPartBody>
        <w:p w:rsidR="00E85B2D" w:rsidRDefault="00E14B61" w:rsidP="00E14B61">
          <w:pPr>
            <w:pStyle w:val="EE46BBAA0DBB474D8D57139D4DFF736A"/>
          </w:pPr>
          <w:r w:rsidRPr="00CE7874">
            <w:rPr>
              <w:rStyle w:val="a3"/>
              <w:rFonts w:asciiTheme="majorHAnsi" w:hAnsiTheme="majorHAnsi" w:cstheme="majorHAnsi"/>
            </w:rPr>
            <w:t>Click or tap to enter a date.</w:t>
          </w:r>
        </w:p>
      </w:docPartBody>
    </w:docPart>
    <w:docPart>
      <w:docPartPr>
        <w:name w:val="E98D3419CE2A4D6CB62910B8779DCA4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72A6CE-206D-4A80-9AAF-45428695EEA1}"/>
      </w:docPartPr>
      <w:docPartBody>
        <w:p w:rsidR="00E85B2D" w:rsidRDefault="00E14B61" w:rsidP="00E14B61">
          <w:pPr>
            <w:pStyle w:val="E98D3419CE2A4D6CB62910B8779DCA48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  <w:docPart>
      <w:docPartPr>
        <w:name w:val="F76C131E0D6E4A038255714BCB6AC88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F6C694-3C6C-4825-8BCB-7327A0393F96}"/>
      </w:docPartPr>
      <w:docPartBody>
        <w:p w:rsidR="00E85B2D" w:rsidRDefault="00E14B61" w:rsidP="00E14B61">
          <w:pPr>
            <w:pStyle w:val="F76C131E0D6E4A038255714BCB6AC88F"/>
          </w:pPr>
          <w:r w:rsidRPr="00CE7874">
            <w:rPr>
              <w:rStyle w:val="a3"/>
              <w:rFonts w:asciiTheme="majorHAnsi" w:hAnsiTheme="majorHAnsi" w:cstheme="maj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宋体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宋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41"/>
    <w:rsid w:val="00030A1B"/>
    <w:rsid w:val="00031A3A"/>
    <w:rsid w:val="000844DF"/>
    <w:rsid w:val="00514DD2"/>
    <w:rsid w:val="00844C5D"/>
    <w:rsid w:val="008E037A"/>
    <w:rsid w:val="00A03841"/>
    <w:rsid w:val="00E14B61"/>
    <w:rsid w:val="00E85B2D"/>
    <w:rsid w:val="00F7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4B61"/>
    <w:rPr>
      <w:color w:val="808080"/>
    </w:rPr>
  </w:style>
  <w:style w:type="paragraph" w:customStyle="1" w:styleId="76F411D4B6204787926175F3031CCD83">
    <w:name w:val="76F411D4B6204787926175F3031CCD83"/>
  </w:style>
  <w:style w:type="paragraph" w:customStyle="1" w:styleId="AB1DCDCC2CD3495586441A0FD5A754F5">
    <w:name w:val="AB1DCDCC2CD3495586441A0FD5A754F5"/>
  </w:style>
  <w:style w:type="paragraph" w:customStyle="1" w:styleId="55B894B0279E4348A97A8EB75375E285">
    <w:name w:val="55B894B0279E4348A97A8EB75375E285"/>
  </w:style>
  <w:style w:type="paragraph" w:customStyle="1" w:styleId="B888D011FE3148BFAD9BD906D674EA53">
    <w:name w:val="B888D011FE3148BFAD9BD906D674EA53"/>
  </w:style>
  <w:style w:type="paragraph" w:customStyle="1" w:styleId="4BA8FC3DC4454F2F9EEB0239CAB7F16E">
    <w:name w:val="4BA8FC3DC4454F2F9EEB0239CAB7F16E"/>
  </w:style>
  <w:style w:type="paragraph" w:customStyle="1" w:styleId="6C366949A07743CF9BDF3DC89A914CBC">
    <w:name w:val="6C366949A07743CF9BDF3DC89A914CBC"/>
  </w:style>
  <w:style w:type="paragraph" w:customStyle="1" w:styleId="BCD0E266A7AC4F32A80361ABEAC35B36">
    <w:name w:val="BCD0E266A7AC4F32A80361ABEAC35B36"/>
  </w:style>
  <w:style w:type="paragraph" w:customStyle="1" w:styleId="16AC0617413D4CE6AE41B8AE1C7B53D7">
    <w:name w:val="16AC0617413D4CE6AE41B8AE1C7B53D7"/>
  </w:style>
  <w:style w:type="paragraph" w:customStyle="1" w:styleId="002ECBB5A44B4B11923577D98E6C30F5">
    <w:name w:val="002ECBB5A44B4B11923577D98E6C30F5"/>
  </w:style>
  <w:style w:type="paragraph" w:customStyle="1" w:styleId="A8576E021BDA4D22A06EA570720F3B30">
    <w:name w:val="A8576E021BDA4D22A06EA570720F3B30"/>
  </w:style>
  <w:style w:type="paragraph" w:customStyle="1" w:styleId="FB5E2BF617A54C3BA5AA34347CF855EF">
    <w:name w:val="FB5E2BF617A54C3BA5AA34347CF855EF"/>
  </w:style>
  <w:style w:type="paragraph" w:customStyle="1" w:styleId="12BC15C240684F4A95BB1314D151059E">
    <w:name w:val="12BC15C240684F4A95BB1314D151059E"/>
  </w:style>
  <w:style w:type="paragraph" w:customStyle="1" w:styleId="76A260F8E79245D79FB6E37911533462">
    <w:name w:val="76A260F8E79245D79FB6E37911533462"/>
  </w:style>
  <w:style w:type="paragraph" w:customStyle="1" w:styleId="444CC7664024428EADA8B82C043A0ADA">
    <w:name w:val="444CC7664024428EADA8B82C043A0ADA"/>
  </w:style>
  <w:style w:type="paragraph" w:customStyle="1" w:styleId="1FE487DB4609490A91590E7942D6AF80">
    <w:name w:val="1FE487DB4609490A91590E7942D6AF80"/>
  </w:style>
  <w:style w:type="paragraph" w:customStyle="1" w:styleId="F9EB8239C6724AAA9C20A5D4B3072944">
    <w:name w:val="F9EB8239C6724AAA9C20A5D4B3072944"/>
  </w:style>
  <w:style w:type="paragraph" w:customStyle="1" w:styleId="E4A47915E74047EF94ACAE20DD699D5B">
    <w:name w:val="E4A47915E74047EF94ACAE20DD699D5B"/>
  </w:style>
  <w:style w:type="paragraph" w:customStyle="1" w:styleId="6FCAC4F099D54A43857B7CB71C2C060D">
    <w:name w:val="6FCAC4F099D54A43857B7CB71C2C060D"/>
  </w:style>
  <w:style w:type="paragraph" w:customStyle="1" w:styleId="89D49C5310884281A155513E25BC4C46">
    <w:name w:val="89D49C5310884281A155513E25BC4C46"/>
  </w:style>
  <w:style w:type="paragraph" w:customStyle="1" w:styleId="195FE25B189143FA988EEA6DF41AFAFC">
    <w:name w:val="195FE25B189143FA988EEA6DF41AFAFC"/>
  </w:style>
  <w:style w:type="paragraph" w:customStyle="1" w:styleId="A17C839918A24071A13BC419BB89663E">
    <w:name w:val="A17C839918A24071A13BC419BB89663E"/>
  </w:style>
  <w:style w:type="paragraph" w:customStyle="1" w:styleId="55ABABBC03D144BC9985C24EE362EBB4">
    <w:name w:val="55ABABBC03D144BC9985C24EE362EBB4"/>
  </w:style>
  <w:style w:type="paragraph" w:customStyle="1" w:styleId="EB3C16F08FC24268867D16A534A818DD">
    <w:name w:val="EB3C16F08FC24268867D16A534A818DD"/>
  </w:style>
  <w:style w:type="paragraph" w:customStyle="1" w:styleId="B00359E08CF74E2089AE57AB4091BBBE">
    <w:name w:val="B00359E08CF74E2089AE57AB4091BBBE"/>
  </w:style>
  <w:style w:type="paragraph" w:customStyle="1" w:styleId="FCA806A38ECC4CE9827F1585420E7258">
    <w:name w:val="FCA806A38ECC4CE9827F1585420E7258"/>
  </w:style>
  <w:style w:type="paragraph" w:customStyle="1" w:styleId="BEAC45936D5E4A7B910218A4B6B73A33">
    <w:name w:val="BEAC45936D5E4A7B910218A4B6B73A33"/>
  </w:style>
  <w:style w:type="paragraph" w:customStyle="1" w:styleId="6660785863F4453B920B8278CF33B9E6">
    <w:name w:val="6660785863F4453B920B8278CF33B9E6"/>
  </w:style>
  <w:style w:type="paragraph" w:customStyle="1" w:styleId="26676799845C40BF8712A150DB4851F7">
    <w:name w:val="26676799845C40BF8712A150DB4851F7"/>
  </w:style>
  <w:style w:type="paragraph" w:customStyle="1" w:styleId="8BB2151A53404A299A37065B225180C3">
    <w:name w:val="8BB2151A53404A299A37065B225180C3"/>
  </w:style>
  <w:style w:type="paragraph" w:customStyle="1" w:styleId="6E43DB3485A9490AB398C7BE170D11C3">
    <w:name w:val="6E43DB3485A9490AB398C7BE170D11C3"/>
  </w:style>
  <w:style w:type="paragraph" w:customStyle="1" w:styleId="3F2A841FEBD64313A89DE54C65040C79">
    <w:name w:val="3F2A841FEBD64313A89DE54C65040C79"/>
  </w:style>
  <w:style w:type="paragraph" w:customStyle="1" w:styleId="2696F13192354323827280DB3E49DA4A">
    <w:name w:val="2696F13192354323827280DB3E49DA4A"/>
  </w:style>
  <w:style w:type="paragraph" w:customStyle="1" w:styleId="244E2BEDA46F4BD68561FB865ABFE4AD">
    <w:name w:val="244E2BEDA46F4BD68561FB865ABFE4AD"/>
  </w:style>
  <w:style w:type="paragraph" w:customStyle="1" w:styleId="4CC1025D4BE5405186D81303FEBF7D24">
    <w:name w:val="4CC1025D4BE5405186D81303FEBF7D24"/>
  </w:style>
  <w:style w:type="paragraph" w:customStyle="1" w:styleId="5088C1230CC54E68A0124FD149087805">
    <w:name w:val="5088C1230CC54E68A0124FD149087805"/>
  </w:style>
  <w:style w:type="paragraph" w:customStyle="1" w:styleId="A7504967891D4DC09A975E287F042DD2">
    <w:name w:val="A7504967891D4DC09A975E287F042DD2"/>
  </w:style>
  <w:style w:type="paragraph" w:customStyle="1" w:styleId="34433D25ED3249DBA2E1C598328A28C6">
    <w:name w:val="34433D25ED3249DBA2E1C598328A28C6"/>
  </w:style>
  <w:style w:type="paragraph" w:customStyle="1" w:styleId="20D018CB2F124D6F863098D81B65A025">
    <w:name w:val="20D018CB2F124D6F863098D81B65A025"/>
  </w:style>
  <w:style w:type="paragraph" w:customStyle="1" w:styleId="1856947AF5D04E4EA7544005F663D70D">
    <w:name w:val="1856947AF5D04E4EA7544005F663D70D"/>
  </w:style>
  <w:style w:type="paragraph" w:customStyle="1" w:styleId="6E5C3B081B964F9EBBEF0E8FC79D1C91">
    <w:name w:val="6E5C3B081B964F9EBBEF0E8FC79D1C91"/>
  </w:style>
  <w:style w:type="paragraph" w:customStyle="1" w:styleId="2A57FADF78024EAF99436DF4A6287F57">
    <w:name w:val="2A57FADF78024EAF99436DF4A6287F57"/>
  </w:style>
  <w:style w:type="paragraph" w:customStyle="1" w:styleId="A3288CB41FE5411E964ADA6C5ACE2481">
    <w:name w:val="A3288CB41FE5411E964ADA6C5ACE2481"/>
  </w:style>
  <w:style w:type="paragraph" w:customStyle="1" w:styleId="AC52A93BE7B64F80A96B951D8D2CA5BE">
    <w:name w:val="AC52A93BE7B64F80A96B951D8D2CA5BE"/>
  </w:style>
  <w:style w:type="paragraph" w:customStyle="1" w:styleId="73B60E1AEA3A474BA2E48027585333AF">
    <w:name w:val="73B60E1AEA3A474BA2E48027585333AF"/>
  </w:style>
  <w:style w:type="paragraph" w:customStyle="1" w:styleId="2B6BB77E550242318518DAD1A12650D5">
    <w:name w:val="2B6BB77E550242318518DAD1A12650D5"/>
  </w:style>
  <w:style w:type="paragraph" w:customStyle="1" w:styleId="D20E4827541B4CD9B9085A6830E20F0E">
    <w:name w:val="D20E4827541B4CD9B9085A6830E20F0E"/>
  </w:style>
  <w:style w:type="paragraph" w:customStyle="1" w:styleId="BF4E3482196147B4B64739F2F943759C">
    <w:name w:val="BF4E3482196147B4B64739F2F943759C"/>
  </w:style>
  <w:style w:type="paragraph" w:customStyle="1" w:styleId="E88418DFA5454FA5BD2300B8CDD2993A">
    <w:name w:val="E88418DFA5454FA5BD2300B8CDD2993A"/>
  </w:style>
  <w:style w:type="paragraph" w:customStyle="1" w:styleId="FD7280924CFE4A798AEDE067AFB960B0">
    <w:name w:val="FD7280924CFE4A798AEDE067AFB960B0"/>
  </w:style>
  <w:style w:type="paragraph" w:customStyle="1" w:styleId="9D86A456E8A64CEE917A2DDEBF3A7BF2">
    <w:name w:val="9D86A456E8A64CEE917A2DDEBF3A7BF2"/>
  </w:style>
  <w:style w:type="paragraph" w:customStyle="1" w:styleId="5F9910713DBA4BC5AD401246FF4C40DE">
    <w:name w:val="5F9910713DBA4BC5AD401246FF4C40DE"/>
  </w:style>
  <w:style w:type="paragraph" w:customStyle="1" w:styleId="71994FCED727458F91AD3A9581CDF1FC">
    <w:name w:val="71994FCED727458F91AD3A9581CDF1FC"/>
  </w:style>
  <w:style w:type="paragraph" w:customStyle="1" w:styleId="C1449B9AA4594EF5B03013CBE5948F3B">
    <w:name w:val="C1449B9AA4594EF5B03013CBE5948F3B"/>
  </w:style>
  <w:style w:type="paragraph" w:customStyle="1" w:styleId="ED78CF7D36E6478DBBB120586E9C4BD7">
    <w:name w:val="ED78CF7D36E6478DBBB120586E9C4BD7"/>
  </w:style>
  <w:style w:type="paragraph" w:customStyle="1" w:styleId="3BD76F457B994F8B851D392EEFBECD00">
    <w:name w:val="3BD76F457B994F8B851D392EEFBECD00"/>
  </w:style>
  <w:style w:type="paragraph" w:customStyle="1" w:styleId="1751B3EB1E244CC7852A2B84DC7539FA">
    <w:name w:val="1751B3EB1E244CC7852A2B84DC7539FA"/>
  </w:style>
  <w:style w:type="paragraph" w:customStyle="1" w:styleId="1696D357617540DFB9EC92E8CA0CDA80">
    <w:name w:val="1696D357617540DFB9EC92E8CA0CDA80"/>
  </w:style>
  <w:style w:type="paragraph" w:customStyle="1" w:styleId="68662ADF0451479EA46AE8C2D6F08B9E">
    <w:name w:val="68662ADF0451479EA46AE8C2D6F08B9E"/>
  </w:style>
  <w:style w:type="paragraph" w:customStyle="1" w:styleId="ACFB6E1E46834CDC8D8BE30E720C3805">
    <w:name w:val="ACFB6E1E46834CDC8D8BE30E720C3805"/>
  </w:style>
  <w:style w:type="paragraph" w:customStyle="1" w:styleId="E48377B881334277A2B305BE903A5A29">
    <w:name w:val="E48377B881334277A2B305BE903A5A29"/>
  </w:style>
  <w:style w:type="paragraph" w:customStyle="1" w:styleId="5F6B95173DD34CD69F700B39307CEC3E">
    <w:name w:val="5F6B95173DD34CD69F700B39307CEC3E"/>
  </w:style>
  <w:style w:type="paragraph" w:customStyle="1" w:styleId="5E7AA6AADC6A453BB72EF1D59C2814CC">
    <w:name w:val="5E7AA6AADC6A453BB72EF1D59C2814CC"/>
  </w:style>
  <w:style w:type="paragraph" w:customStyle="1" w:styleId="B2719C49B9FC4312A076D85F5595E5DC">
    <w:name w:val="B2719C49B9FC4312A076D85F5595E5DC"/>
  </w:style>
  <w:style w:type="paragraph" w:customStyle="1" w:styleId="72F21C7067154630BE679508B92741BA">
    <w:name w:val="72F21C7067154630BE679508B92741BA"/>
  </w:style>
  <w:style w:type="paragraph" w:customStyle="1" w:styleId="6388DA3978DB4C59AC344C094567AF69">
    <w:name w:val="6388DA3978DB4C59AC344C094567AF69"/>
  </w:style>
  <w:style w:type="paragraph" w:customStyle="1" w:styleId="D8145EE03A7246C8874D17B4AA337EE9">
    <w:name w:val="D8145EE03A7246C8874D17B4AA337EE9"/>
  </w:style>
  <w:style w:type="paragraph" w:customStyle="1" w:styleId="57A21E1F00F94761AC40DD82D119267D">
    <w:name w:val="57A21E1F00F94761AC40DD82D119267D"/>
  </w:style>
  <w:style w:type="paragraph" w:customStyle="1" w:styleId="6598FB65640C4AC1AEA96F33B60DC058">
    <w:name w:val="6598FB65640C4AC1AEA96F33B60DC058"/>
  </w:style>
  <w:style w:type="paragraph" w:customStyle="1" w:styleId="B00617A456A24F5AB7920DB9C00618F8">
    <w:name w:val="B00617A456A24F5AB7920DB9C00618F8"/>
  </w:style>
  <w:style w:type="paragraph" w:customStyle="1" w:styleId="55F724DDD71840829CAA34187ABCAD1A">
    <w:name w:val="55F724DDD71840829CAA34187ABCAD1A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A650645215254B439DC81084AF99A49A">
    <w:name w:val="A650645215254B439DC81084AF99A49A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F03A998344E9470A98D5F70739CE21DB">
    <w:name w:val="F03A998344E9470A98D5F70739CE21DB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7DD118ABA5CC42A9BC6C6A2CF2F966DF">
    <w:name w:val="7DD118ABA5CC42A9BC6C6A2CF2F966DF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4C9F992305F64E79B8CC64CD8CEFF736">
    <w:name w:val="4C9F992305F64E79B8CC64CD8CEFF736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1A572227D00E4136B82A2AD3F8AC0A44">
    <w:name w:val="1A572227D00E4136B82A2AD3F8AC0A44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2F5FD8180B214F6FBE75F344BE85B2B5">
    <w:name w:val="2F5FD8180B214F6FBE75F344BE85B2B5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745541FC647C4F05AE40039F33A2C32D">
    <w:name w:val="745541FC647C4F05AE40039F33A2C32D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B5C56D0C8CAB4BD8A6960673E6D6F26D">
    <w:name w:val="B5C56D0C8CAB4BD8A6960673E6D6F26D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AB0C0755BAFA4A0797859380D35DA917">
    <w:name w:val="AB0C0755BAFA4A0797859380D35DA917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2FE52E4849234FC09BFB1FDE1EA99E36">
    <w:name w:val="2FE52E4849234FC09BFB1FDE1EA99E36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064302875E3A40E9BBEB10116889C623">
    <w:name w:val="064302875E3A40E9BBEB10116889C623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F906C1448E144D7488898A489E04C272">
    <w:name w:val="F906C1448E144D7488898A489E04C272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B857B2E4D8DA425FA8BDCCF439639B6A">
    <w:name w:val="B857B2E4D8DA425FA8BDCCF439639B6A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6E89E54A0D1C43EB9B10EEC6A1D00F9F">
    <w:name w:val="6E89E54A0D1C43EB9B10EEC6A1D00F9F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5F3C706FD94243919459B70BD94D5407">
    <w:name w:val="5F3C706FD94243919459B70BD94D5407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DBD940719BF44AB3BDB69D0E3B56E536">
    <w:name w:val="DBD940719BF44AB3BDB69D0E3B56E536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CDDA600DAC2D4DBBA88C8D7CEB5C02EB">
    <w:name w:val="CDDA600DAC2D4DBBA88C8D7CEB5C02EB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2D3C0620184B458493EE466629226DDF">
    <w:name w:val="2D3C0620184B458493EE466629226DDF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7C177170E1214D459072B343ECF3BDBD">
    <w:name w:val="7C177170E1214D459072B343ECF3BDBD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0DDBF1DE276A4AA797DA8DBF7D3131DA">
    <w:name w:val="0DDBF1DE276A4AA797DA8DBF7D3131DA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9B44B37AAB6A47779FA6FA5DD8D9D799">
    <w:name w:val="9B44B37AAB6A47779FA6FA5DD8D9D799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1CE4B7AEADAC4BECA0AF1630E56E7391">
    <w:name w:val="1CE4B7AEADAC4BECA0AF1630E56E7391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BC973C94367542F3BFC5E3ED556A325F">
    <w:name w:val="BC973C94367542F3BFC5E3ED556A325F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9522576F08E44892930CEE249C210619">
    <w:name w:val="9522576F08E44892930CEE249C210619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10AC2868760242D9996101C3B8A40815">
    <w:name w:val="10AC2868760242D9996101C3B8A40815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ED29A56CA33D48319E3F95BC078393CF">
    <w:name w:val="ED29A56CA33D48319E3F95BC078393CF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D7F5FBFC6B2E491DA1E0AFAA6DC865F7">
    <w:name w:val="D7F5FBFC6B2E491DA1E0AFAA6DC865F7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D4067CF713244582AF17DE900FDA161F">
    <w:name w:val="D4067CF713244582AF17DE900FDA161F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6EA9193F1AAF4254AD029908B8339339">
    <w:name w:val="6EA9193F1AAF4254AD029908B8339339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58E616C843724A14B46654DD909E0324">
    <w:name w:val="58E616C843724A14B46654DD909E0324"/>
    <w:rsid w:val="000844DF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D1E86F4E00654ACF9CBF8F437658D06C">
    <w:name w:val="D1E86F4E00654ACF9CBF8F437658D06C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FFD993187C6F4740ACBB1C8926AF20C1">
    <w:name w:val="FFD993187C6F4740ACBB1C8926AF20C1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03E50BE0CA8441A587181AD39732B24B">
    <w:name w:val="03E50BE0CA8441A587181AD39732B24B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EE46BBAA0DBB474D8D57139D4DFF736A">
    <w:name w:val="EE46BBAA0DBB474D8D57139D4DFF736A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E98D3419CE2A4D6CB62910B8779DCA48">
    <w:name w:val="E98D3419CE2A4D6CB62910B8779DCA48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F76C131E0D6E4A038255714BCB6AC88F">
    <w:name w:val="F76C131E0D6E4A038255714BCB6AC88F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21DF3D19A223489AAF0407CA9C07186D">
    <w:name w:val="21DF3D19A223489AAF0407CA9C07186D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12A554A8465E426DBB28CB03C40A1E06">
    <w:name w:val="12A554A8465E426DBB28CB03C40A1E06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9ADC86F392C54E4081B2506479988CEB">
    <w:name w:val="9ADC86F392C54E4081B2506479988CEB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1A93558611DD4EC9BC5D150CE19A72B7">
    <w:name w:val="1A93558611DD4EC9BC5D150CE19A72B7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8F915AEF4B764215B6D305F208EB090C">
    <w:name w:val="8F915AEF4B764215B6D305F208EB090C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4BE0CAD57CC8441985D13B62735AB99C">
    <w:name w:val="4BE0CAD57CC8441985D13B62735AB99C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5BC67BAA22F0459EA2B774F509472E03">
    <w:name w:val="5BC67BAA22F0459EA2B774F509472E03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F26292CB1C454F8DADBB2B9B8F24C24E">
    <w:name w:val="F26292CB1C454F8DADBB2B9B8F24C24E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90466CDAA61B4851AAB786B128B8E2C7">
    <w:name w:val="90466CDAA61B4851AAB786B128B8E2C7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457D93F28CD04817BFB8B9445AA0BCE0">
    <w:name w:val="457D93F28CD04817BFB8B9445AA0BCE0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9FCD1C73C18E41E68A217D9BB2A14E74">
    <w:name w:val="9FCD1C73C18E41E68A217D9BB2A14E74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B76C2331360A4085A05B8C4F90A7334C">
    <w:name w:val="B76C2331360A4085A05B8C4F90A7334C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C3C16B58096348558B0DF52E7F835E85">
    <w:name w:val="C3C16B58096348558B0DF52E7F835E85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887D5ECEA4AE4B2EB4A1DB4137C81F10">
    <w:name w:val="887D5ECEA4AE4B2EB4A1DB4137C81F10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711EA6CB59D343D4BF2F366D82A95D10">
    <w:name w:val="711EA6CB59D343D4BF2F366D82A95D10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06AE8E29D4824A51AB55C029445A5AAE">
    <w:name w:val="06AE8E29D4824A51AB55C029445A5AAE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A722207ED0384C7ABD9DE53B26310B30">
    <w:name w:val="A722207ED0384C7ABD9DE53B26310B30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627AD4ADE8D74AC698D2FEFAA03E8FF2">
    <w:name w:val="627AD4ADE8D74AC698D2FEFAA03E8FF2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  <w:style w:type="paragraph" w:customStyle="1" w:styleId="C6C6C8A243B84221B3064D03F2DA78CA">
    <w:name w:val="C6C6C8A243B84221B3064D03F2DA78CA"/>
    <w:rsid w:val="00E14B61"/>
    <w:pPr>
      <w:widowControl w:val="0"/>
      <w:spacing w:after="0" w:line="240" w:lineRule="auto"/>
      <w:jc w:val="both"/>
    </w:pPr>
    <w:rPr>
      <w:kern w:val="2"/>
      <w:sz w:val="21"/>
      <w:lang w:val="en-US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ABI Travel Booking Form - INTERNATIONAL</Template>
  <TotalTime>200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Harsant</dc:creator>
  <cp:keywords/>
  <dc:description/>
  <cp:lastModifiedBy>admin</cp:lastModifiedBy>
  <cp:revision>24</cp:revision>
  <cp:lastPrinted>2017-07-10T02:12:00Z</cp:lastPrinted>
  <dcterms:created xsi:type="dcterms:W3CDTF">2017-07-17T01:39:00Z</dcterms:created>
  <dcterms:modified xsi:type="dcterms:W3CDTF">2018-12-06T02:18:00Z</dcterms:modified>
</cp:coreProperties>
</file>